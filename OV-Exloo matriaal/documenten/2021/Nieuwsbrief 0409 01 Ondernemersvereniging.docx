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509A0" w14:textId="1ED3B072" w:rsidR="00197602" w:rsidRPr="00C65AC2" w:rsidRDefault="00197602" w:rsidP="00F12D04">
      <w:pPr>
        <w:pStyle w:val="Objectanker"/>
        <w:rPr>
          <w:sz w:val="12"/>
        </w:rPr>
      </w:pPr>
      <w:r w:rsidRPr="00C65AC2">
        <w:rPr>
          <w:rFonts w:ascii="Times New Roman" w:eastAsia="Times New Roman" w:hAnsi="Times New Roman" w:cs="Times New Roman"/>
          <w:lang w:bidi="nl-NL"/>
        </w:rPr>
        <mc:AlternateContent>
          <mc:Choice Requires="wps">
            <w:drawing>
              <wp:anchor distT="0" distB="0" distL="114300" distR="114300" simplePos="0" relativeHeight="251659264" behindDoc="1" locked="1" layoutInCell="1" allowOverlap="1" wp14:anchorId="7804C9FD" wp14:editId="1B8AE4ED">
                <wp:simplePos x="0" y="0"/>
                <wp:positionH relativeFrom="column">
                  <wp:posOffset>4317365</wp:posOffset>
                </wp:positionH>
                <wp:positionV relativeFrom="paragraph">
                  <wp:posOffset>-854710</wp:posOffset>
                </wp:positionV>
                <wp:extent cx="2856230" cy="10784840"/>
                <wp:effectExtent l="0" t="0" r="1270" b="0"/>
                <wp:wrapNone/>
                <wp:docPr id="11" name="Rechthoek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6230" cy="10784840"/>
                        </a:xfrm>
                        <a:prstGeom prst="rect">
                          <a:avLst/>
                        </a:prstGeom>
                        <a:solidFill>
                          <a:schemeClr val="tx2">
                            <a:lumMod val="75000"/>
                            <a:alpha val="1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25C7B" id="Rechthoek 11" o:spid="_x0000_s1026" alt="&quot;&quot;" style="position:absolute;margin-left:339.95pt;margin-top:-67.3pt;width:224.9pt;height:849.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" fillcolor="#17365d [2415]" stroked="f">
                <v:fill opacity="6682f"/>
                <w10:anchorlock/>
              </v:rect>
            </w:pict>
          </mc:Fallback>
        </mc:AlternateContent>
      </w:r>
    </w:p>
    <w:tbl>
      <w:tblPr>
        <w:tblW w:w="5000" w:type="pct"/>
        <w:tblLook w:val="0600" w:firstRow="0" w:lastRow="0" w:firstColumn="0" w:lastColumn="0" w:noHBand="1" w:noVBand="1"/>
      </w:tblPr>
      <w:tblGrid>
        <w:gridCol w:w="6388"/>
        <w:gridCol w:w="282"/>
        <w:gridCol w:w="3796"/>
      </w:tblGrid>
      <w:tr w:rsidR="008838BA" w:rsidRPr="00C65AC2" w14:paraId="087D5932" w14:textId="77777777" w:rsidTr="002719D0">
        <w:tc>
          <w:tcPr>
            <w:tcW w:w="3250" w:type="pct"/>
          </w:tcPr>
          <w:p w14:paraId="491F07BB" w14:textId="59433186" w:rsidR="002719D0" w:rsidRPr="00C65AC2" w:rsidRDefault="002A297B" w:rsidP="00BE521F">
            <w:pPr>
              <w:pStyle w:val="Titel"/>
            </w:pPr>
            <w:sdt>
              <w:sdtPr>
                <w:id w:val="-1448844401"/>
                <w:placeholder>
                  <w:docPart w:val="7280DE0020E246E1912E90B4BD072AE9"/>
                </w:placeholder>
                <w15:appearance w15:val="hidden"/>
              </w:sdtPr>
              <w:sdtEndPr/>
              <w:sdtContent>
                <w:r w:rsidR="00C31B95">
                  <w:t>Nieuwsbrief</w:t>
                </w:r>
              </w:sdtContent>
            </w:sdt>
            <w:r w:rsidR="00B7283D" w:rsidRPr="00C65AC2">
              <w:rPr>
                <w:lang w:bidi="nl-NL"/>
              </w:rPr>
              <w:t xml:space="preserve"> </w:t>
            </w:r>
          </w:p>
          <w:p w14:paraId="46786B26" w14:textId="011507AA" w:rsidR="002719D0" w:rsidRPr="00C65AC2" w:rsidRDefault="002A297B" w:rsidP="008A3EBD">
            <w:pPr>
              <w:pStyle w:val="Ondertitel"/>
            </w:pPr>
            <w:sdt>
              <w:sdtPr>
                <w:id w:val="1020513911"/>
                <w:placeholder>
                  <w:docPart w:val="A5E05276B9714EBCAB7C75A77A8F153A"/>
                </w:placeholder>
                <w15:appearance w15:val="hidden"/>
              </w:sdtPr>
              <w:sdtEndPr/>
              <w:sdtContent>
                <w:r w:rsidR="00C31B95">
                  <w:t>Ondernemersvereniging Exloo</w:t>
                </w:r>
              </w:sdtContent>
            </w:sdt>
            <w:r w:rsidR="00B7283D" w:rsidRPr="00C65AC2">
              <w:rPr>
                <w:lang w:bidi="nl-NL"/>
              </w:rPr>
              <w:t xml:space="preserve"> </w:t>
            </w:r>
          </w:p>
          <w:p w14:paraId="14B35EF5" w14:textId="77777777" w:rsidR="002719D0" w:rsidRPr="00C65AC2" w:rsidRDefault="002719D0" w:rsidP="008A3EBD">
            <w:r w:rsidRPr="00C65AC2">
              <w:rPr>
                <w:noProof/>
                <w:lang w:bidi="nl-NL"/>
              </w:rPr>
              <mc:AlternateContent>
                <mc:Choice Requires="wps">
                  <w:drawing>
                    <wp:inline distT="0" distB="0" distL="0" distR="0" wp14:anchorId="47EB8C6A" wp14:editId="3276A323">
                      <wp:extent cx="1145540" cy="0"/>
                      <wp:effectExtent l="0" t="19050" r="54610" b="38100"/>
                      <wp:docPr id="10" name="Lijn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5540" cy="0"/>
                              </a:xfrm>
                              <a:prstGeom prst="line">
                                <a:avLst/>
                              </a:prstGeom>
                              <a:noFill/>
                              <a:ln w="63500">
                                <a:solidFill>
                                  <a:srgbClr val="231F2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59A71257" id="Lijn 13" o:spid="_x0000_s1026" alt="&quot;&quot;" style="visibility:visible;mso-wrap-style:square;mso-left-percent:-10001;mso-top-percent:-10001;mso-position-horizontal:absolute;mso-position-horizontal-relative:char;mso-position-vertical:absolute;mso-position-vertical-relative:line;mso-left-percent:-10001;mso-top-percent:-10001" from="0,0" to="90.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" strokecolor="#231f20" strokeweight="5pt">
                      <w10:anchorlock/>
                    </v:line>
                  </w:pict>
                </mc:Fallback>
              </mc:AlternateContent>
            </w:r>
          </w:p>
        </w:tc>
        <w:tc>
          <w:tcPr>
            <w:tcW w:w="333" w:type="pct"/>
          </w:tcPr>
          <w:p w14:paraId="404EA1CA" w14:textId="77777777" w:rsidR="002719D0" w:rsidRPr="00C65AC2" w:rsidRDefault="002719D0"/>
        </w:tc>
        <w:tc>
          <w:tcPr>
            <w:tcW w:w="1417" w:type="pct"/>
          </w:tcPr>
          <w:p w14:paraId="23A1927C" w14:textId="3A7D14B7" w:rsidR="002719D0" w:rsidRPr="00C65AC2" w:rsidRDefault="008838BA" w:rsidP="00C31B95">
            <w:pPr>
              <w:pStyle w:val="Beschrijvingvanonderwerp"/>
              <w:jc w:val="left"/>
            </w:pPr>
            <w:r>
              <w:t xml:space="preserve"> </w:t>
            </w:r>
            <w:r w:rsidR="00C31B95">
              <w:t>April 2021 nummer 1</w:t>
            </w:r>
          </w:p>
        </w:tc>
      </w:tr>
      <w:tr w:rsidR="008838BA" w:rsidRPr="00C65AC2" w14:paraId="6C8377EF" w14:textId="77777777" w:rsidTr="002719D0">
        <w:trPr>
          <w:trHeight w:val="5904"/>
        </w:trPr>
        <w:tc>
          <w:tcPr>
            <w:tcW w:w="3250" w:type="pct"/>
          </w:tcPr>
          <w:p w14:paraId="0E79A6E2" w14:textId="77777777" w:rsidR="002719D0" w:rsidRDefault="004370D7" w:rsidP="002719D0">
            <w:r>
              <w:rPr>
                <w:noProof/>
              </w:rPr>
              <w:drawing>
                <wp:inline distT="0" distB="0" distL="0" distR="0" wp14:anchorId="75B11368" wp14:editId="597F8D30">
                  <wp:extent cx="3419475" cy="2181225"/>
                  <wp:effectExtent l="0" t="0" r="9525" b="9525"/>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19939" cy="2181521"/>
                          </a:xfrm>
                          <a:prstGeom prst="rect">
                            <a:avLst/>
                          </a:prstGeom>
                        </pic:spPr>
                      </pic:pic>
                    </a:graphicData>
                  </a:graphic>
                </wp:inline>
              </w:drawing>
            </w:r>
          </w:p>
          <w:p w14:paraId="6BB655C8" w14:textId="77777777" w:rsidR="004370D7" w:rsidRDefault="004370D7" w:rsidP="002719D0">
            <w:r>
              <w:t>Beste ondernemer,</w:t>
            </w:r>
          </w:p>
          <w:p w14:paraId="4BD384D7" w14:textId="2A967542" w:rsidR="004370D7" w:rsidRPr="00C65AC2" w:rsidRDefault="004370D7" w:rsidP="002719D0">
            <w:r>
              <w:t>Naar aanleiding van de enquête, een nieuwsbrief was een tip, ontvangt u deze nieuwsbrief. Graag willen we proberen iedere maand een nieuwsbrief rond te sturen.</w:t>
            </w:r>
          </w:p>
        </w:tc>
        <w:tc>
          <w:tcPr>
            <w:tcW w:w="333" w:type="pct"/>
          </w:tcPr>
          <w:p w14:paraId="0C9C165B" w14:textId="77777777" w:rsidR="002719D0" w:rsidRPr="00C65AC2" w:rsidRDefault="002719D0" w:rsidP="002719D0"/>
        </w:tc>
        <w:tc>
          <w:tcPr>
            <w:tcW w:w="1417" w:type="pct"/>
          </w:tcPr>
          <w:p w14:paraId="5B126A43" w14:textId="77777777" w:rsidR="002719D0" w:rsidRPr="00C65AC2" w:rsidRDefault="002719D0" w:rsidP="002719D0"/>
        </w:tc>
      </w:tr>
      <w:tr w:rsidR="008838BA" w:rsidRPr="00C65AC2" w14:paraId="5F3EEC9F" w14:textId="77777777" w:rsidTr="00B918BA">
        <w:trPr>
          <w:trHeight w:val="4678"/>
        </w:trPr>
        <w:tc>
          <w:tcPr>
            <w:tcW w:w="3250" w:type="pct"/>
            <w:vMerge w:val="restart"/>
          </w:tcPr>
          <w:p w14:paraId="0A9D05BC" w14:textId="1B6CB789" w:rsidR="00AD2E65" w:rsidRPr="00C65AC2" w:rsidRDefault="002A297B" w:rsidP="002719D0">
            <w:pPr>
              <w:pStyle w:val="Kop1"/>
            </w:pPr>
            <w:sdt>
              <w:sdtPr>
                <w:id w:val="152189379"/>
                <w:placeholder>
                  <w:docPart w:val="C5FDAEDD041A41A092E8F194B127B4CB"/>
                </w:placeholder>
                <w15:appearance w15:val="hidden"/>
              </w:sdtPr>
              <w:sdtEndPr/>
              <w:sdtContent>
                <w:r w:rsidR="004370D7">
                  <w:t>De enquête uitslagen</w:t>
                </w:r>
              </w:sdtContent>
            </w:sdt>
            <w:r w:rsidR="00B7283D" w:rsidRPr="00C65AC2">
              <w:rPr>
                <w:lang w:bidi="nl-NL"/>
              </w:rPr>
              <w:t xml:space="preserve"> </w:t>
            </w:r>
          </w:p>
          <w:p w14:paraId="44F1C527" w14:textId="1E88E98E" w:rsidR="00AD2E65" w:rsidRDefault="004370D7" w:rsidP="002719D0">
            <w:pPr>
              <w:pStyle w:val="Naamsvermelding"/>
            </w:pPr>
            <w:r>
              <w:t xml:space="preserve">In de enquête werd gevraagd </w:t>
            </w:r>
            <w:r w:rsidR="00143E6C">
              <w:t xml:space="preserve">of avondmarkten organiseren een goed idee zou zijn, velen vonden dit voor de toeristen/ bewoners, levendigheid en gezelligheid een aardig idee. </w:t>
            </w:r>
          </w:p>
          <w:p w14:paraId="0574B771" w14:textId="612AF672" w:rsidR="00143E6C" w:rsidRDefault="00143E6C" w:rsidP="002719D0">
            <w:pPr>
              <w:pStyle w:val="Naamsvermelding"/>
            </w:pPr>
            <w:r>
              <w:t>Op de vraag of wij als vereniging altijd onze medewerking moeten verlenen aan festiviteiten vinden velen dat dat van het soort festiviteit afhangt.</w:t>
            </w:r>
          </w:p>
          <w:p w14:paraId="483D6E5F" w14:textId="449BE564" w:rsidR="00143E6C" w:rsidRDefault="00143E6C" w:rsidP="002719D0">
            <w:pPr>
              <w:pStyle w:val="Naamsvermelding"/>
            </w:pPr>
            <w:r>
              <w:t>Voor een app-groep waren veel voor</w:t>
            </w:r>
            <w:r w:rsidR="009D421D">
              <w:t>:</w:t>
            </w:r>
            <w:r>
              <w:t xml:space="preserve"> mits tot he point en </w:t>
            </w:r>
            <w:r w:rsidRPr="00143E6C">
              <w:rPr>
                <w:u w:val="single"/>
              </w:rPr>
              <w:t>geen</w:t>
            </w:r>
            <w:r>
              <w:rPr>
                <w:u w:val="single"/>
              </w:rPr>
              <w:t xml:space="preserve"> </w:t>
            </w:r>
            <w:r w:rsidRPr="00143E6C">
              <w:t>flauwekul</w:t>
            </w:r>
          </w:p>
          <w:p w14:paraId="2BBC030C" w14:textId="357D6E46" w:rsidR="009D421D" w:rsidRDefault="009D421D" w:rsidP="002719D0">
            <w:pPr>
              <w:pStyle w:val="Naamsvermelding"/>
            </w:pPr>
            <w:r>
              <w:t>Het Hallenhoes: 70 % ziet het plan op het plein niet zitten er zijn grote twijfels of het wel uit kan zowel voor de stichting als voor de potentiële ondernemers die winkelruimte moet gaan huren.</w:t>
            </w:r>
          </w:p>
          <w:p w14:paraId="27FC4926" w14:textId="69218292" w:rsidR="009D421D" w:rsidRDefault="009D421D" w:rsidP="002719D0">
            <w:pPr>
              <w:pStyle w:val="Naamsvermelding"/>
            </w:pPr>
            <w:r>
              <w:t>De laadpalen: de gemeente is er al mee bezig maar komt niet echt van de grond, het is een goed idee maar ook een zaak voor de ondernemers zelf.</w:t>
            </w:r>
          </w:p>
          <w:p w14:paraId="459B1001" w14:textId="1FAE043F" w:rsidR="009D421D" w:rsidRDefault="009D421D" w:rsidP="002719D0">
            <w:pPr>
              <w:pStyle w:val="Naamsvermelding"/>
            </w:pPr>
            <w:r>
              <w:t>Ontwikkeling Smidswal: 50 % vindt het een aanwinst  de andere 50% vind het goed zolang ASTRON het zelf allemaal bekostigt.</w:t>
            </w:r>
          </w:p>
          <w:p w14:paraId="77B2390C" w14:textId="77777777" w:rsidR="009D421D" w:rsidRDefault="009D421D" w:rsidP="002719D0">
            <w:pPr>
              <w:pStyle w:val="Naamsvermelding"/>
            </w:pPr>
            <w:r>
              <w:lastRenderedPageBreak/>
              <w:t>Parkeerruimte: Buiten de kern en binnen de kern max 30 minuten. De parkeerplaatsen zelf beter kenbaar maken en misschien toch ook nog extra ruimte creëren buiten de kern.</w:t>
            </w:r>
          </w:p>
          <w:p w14:paraId="71E5A865" w14:textId="065A82E2" w:rsidR="009D421D" w:rsidRDefault="009D421D" w:rsidP="002719D0">
            <w:pPr>
              <w:pStyle w:val="Naamsvermelding"/>
            </w:pPr>
            <w:r>
              <w:t xml:space="preserve">Matrix- borden: Hele Hoofdstraat, Zuideinde, </w:t>
            </w:r>
            <w:proofErr w:type="spellStart"/>
            <w:r>
              <w:t>Polweg</w:t>
            </w:r>
            <w:proofErr w:type="spellEnd"/>
            <w:r>
              <w:t xml:space="preserve">, </w:t>
            </w:r>
            <w:proofErr w:type="spellStart"/>
            <w:r>
              <w:t>Valtherweg</w:t>
            </w:r>
            <w:proofErr w:type="spellEnd"/>
            <w:r>
              <w:t>. Toch zien verschillende ondernemers meer in weg versmallingen d.m.v. bloembakken, chicanes.</w:t>
            </w:r>
          </w:p>
          <w:p w14:paraId="595BD757" w14:textId="196429B7" w:rsidR="009D421D" w:rsidRDefault="009D421D" w:rsidP="002719D0">
            <w:pPr>
              <w:pStyle w:val="Naamsvermelding"/>
            </w:pPr>
            <w:r>
              <w:t>Velen van u hebben geen vast contactpersoon binnen de Gemeente. De namen Dirk Jan Haan en Niek Wind zijn genoemd.</w:t>
            </w:r>
          </w:p>
          <w:p w14:paraId="32A12301" w14:textId="26AE8394" w:rsidR="009D421D" w:rsidRDefault="009D421D" w:rsidP="002719D0">
            <w:pPr>
              <w:pStyle w:val="Naamsvermelding"/>
            </w:pPr>
            <w:r>
              <w:t>De Tips: Nieuwsbrief, meer samenwerking tussen de ondernemers in Exloo, officiële verkiezing bestuur</w:t>
            </w:r>
            <w:r w:rsidR="00B918BA">
              <w:t>. Net zoveel clubs/ verenigingen als inwoners waardoor het niet duidelijk is wie of wat de organiserende partij is. Ook vinden sommigen dat de rol van de Dorpsraad te dwingend.</w:t>
            </w:r>
          </w:p>
          <w:p w14:paraId="0FFA90AC" w14:textId="4F59FBBE" w:rsidR="00B918BA" w:rsidRDefault="00B918BA" w:rsidP="002719D0">
            <w:pPr>
              <w:pStyle w:val="Naamsvermelding"/>
            </w:pPr>
            <w:r>
              <w:t>Houd moed!</w:t>
            </w:r>
          </w:p>
          <w:p w14:paraId="4A1B7739" w14:textId="1AB99F53" w:rsidR="00B918BA" w:rsidRDefault="00B918BA" w:rsidP="002719D0">
            <w:pPr>
              <w:pStyle w:val="Naamsvermelding"/>
            </w:pPr>
          </w:p>
          <w:p w14:paraId="5E21EFEB" w14:textId="2A31A638" w:rsidR="00B918BA" w:rsidRDefault="00B918BA" w:rsidP="002719D0">
            <w:pPr>
              <w:pStyle w:val="Naamsvermelding"/>
            </w:pPr>
            <w:r>
              <w:t>Om “Exloo” in zijn algemeenheid beter zichtbaar te krijgen heeft het bestuur het plan opgevat om een selfie hot-spot te maken op de Brink met het woord Exloo uit het nieuwe logo. Wij zijn daarover in gesprek met de Gemeente. Ook is er het idee om maandelijks in de Boerhoorn “Wist u dat” in te brengen met nieuws die wij graag vanuit jullie ontvangen waar jullie als ondernemers mee bezig zijn.</w:t>
            </w:r>
          </w:p>
          <w:p w14:paraId="4DC269CA" w14:textId="2629CA76" w:rsidR="00B918BA" w:rsidRDefault="00B918BA" w:rsidP="002719D0">
            <w:pPr>
              <w:pStyle w:val="Naamsvermelding"/>
            </w:pPr>
            <w:r>
              <w:t>Nieuwe collecties, nieuw merk, een workshop, het behalen van diploma medewerker, ander interieur, maandaanbieding zomaar wat ideeën.</w:t>
            </w:r>
          </w:p>
          <w:p w14:paraId="2C48DD4C" w14:textId="025E6A94" w:rsidR="00B918BA" w:rsidRDefault="00B918BA" w:rsidP="002719D0">
            <w:pPr>
              <w:pStyle w:val="Naamsvermelding"/>
            </w:pPr>
          </w:p>
          <w:p w14:paraId="7B2B6B8E" w14:textId="18A6AE3D" w:rsidR="00B918BA" w:rsidRDefault="00B918BA" w:rsidP="002719D0">
            <w:pPr>
              <w:pStyle w:val="Naamsvermelding"/>
            </w:pPr>
            <w:r>
              <w:t>Zoals u leest genoeg uitdagingen om voor te gaan staan en aan te gaan.</w:t>
            </w:r>
          </w:p>
          <w:p w14:paraId="4D770A30" w14:textId="77777777" w:rsidR="008838BA" w:rsidRDefault="008838BA" w:rsidP="002719D0">
            <w:pPr>
              <w:pStyle w:val="Naamsvermelding"/>
            </w:pPr>
          </w:p>
          <w:p w14:paraId="61FF32AB" w14:textId="77777777" w:rsidR="008838BA" w:rsidRDefault="00B918BA" w:rsidP="002719D0">
            <w:pPr>
              <w:pStyle w:val="Naamsvermelding"/>
            </w:pPr>
            <w:proofErr w:type="spellStart"/>
            <w:r>
              <w:t>Harriët</w:t>
            </w:r>
            <w:proofErr w:type="spellEnd"/>
            <w:r>
              <w:t xml:space="preserve"> Prins heeft aangegeven te willen stoppen en u voelt het al aankomen, mochten ondernemers de tijd hebben en het leuk vinden om deze en nieuwe ideeën verder uit te werken</w:t>
            </w:r>
            <w:r w:rsidR="008838BA">
              <w:t xml:space="preserve"> </w:t>
            </w:r>
            <w:r>
              <w:t xml:space="preserve">en laten </w:t>
            </w:r>
            <w:r w:rsidR="008838BA">
              <w:t xml:space="preserve">slagen neem dan contact op via </w:t>
            </w:r>
            <w:hyperlink r:id="rId10" w:history="1">
              <w:r w:rsidR="008838BA" w:rsidRPr="002458A7">
                <w:rPr>
                  <w:rStyle w:val="Hyperlink"/>
                </w:rPr>
                <w:t>bestuur@ondernemers-exloo.nl</w:t>
              </w:r>
            </w:hyperlink>
            <w:r w:rsidR="008838BA">
              <w:t xml:space="preserve">. </w:t>
            </w:r>
          </w:p>
          <w:p w14:paraId="56C89643" w14:textId="77777777" w:rsidR="008838BA" w:rsidRDefault="008838BA" w:rsidP="002719D0">
            <w:pPr>
              <w:pStyle w:val="Naamsvermelding"/>
            </w:pPr>
          </w:p>
          <w:p w14:paraId="412578C6" w14:textId="77777777" w:rsidR="008838BA" w:rsidRDefault="008838BA" w:rsidP="002719D0">
            <w:pPr>
              <w:pStyle w:val="Naamsvermelding"/>
            </w:pPr>
            <w:r>
              <w:t>Nog enkele data:</w:t>
            </w:r>
          </w:p>
          <w:p w14:paraId="2B16B927" w14:textId="77777777" w:rsidR="008838BA" w:rsidRDefault="008838BA" w:rsidP="002719D0">
            <w:pPr>
              <w:pStyle w:val="Naamsvermelding"/>
            </w:pPr>
            <w:r>
              <w:t>14 April: inloop ontwikkeling Hallenhoes</w:t>
            </w:r>
          </w:p>
          <w:p w14:paraId="2EF8A453" w14:textId="63B74761" w:rsidR="00B918BA" w:rsidRDefault="008838BA" w:rsidP="002719D0">
            <w:pPr>
              <w:pStyle w:val="Naamsvermelding"/>
            </w:pPr>
            <w:r>
              <w:t xml:space="preserve">29 April: Bestuursvergadering </w:t>
            </w:r>
            <w:r w:rsidR="00B918BA">
              <w:t xml:space="preserve"> </w:t>
            </w:r>
          </w:p>
          <w:p w14:paraId="58820ABA" w14:textId="77777777" w:rsidR="00143E6C" w:rsidRPr="00143E6C" w:rsidRDefault="00143E6C" w:rsidP="002719D0">
            <w:pPr>
              <w:pStyle w:val="Naamsvermelding"/>
              <w:rPr>
                <w:u w:val="single"/>
              </w:rPr>
            </w:pPr>
          </w:p>
          <w:sdt>
            <w:sdtPr>
              <w:id w:val="445277527"/>
              <w:placeholder>
                <w:docPart w:val="A8C127BD87A94D6AB19737390C2EDD4B"/>
              </w:placeholder>
              <w15:appearance w15:val="hidden"/>
            </w:sdtPr>
            <w:sdtEndPr/>
            <w:sdtContent>
              <w:p w14:paraId="7D47969E" w14:textId="6A8528A6" w:rsidR="00AD2E65" w:rsidRPr="00C65AC2" w:rsidRDefault="008838BA" w:rsidP="008838BA">
                <w:r>
                  <w:t xml:space="preserve">Met z’n allen kijken we reikhalzend uit of en wanneer </w:t>
                </w:r>
                <w:r w:rsidR="004E5C94">
                  <w:t>de samenleving verder van het slot gaat. Tot die tijd blijf gezond, houd moed en kijk om naar elkaar.</w:t>
                </w:r>
              </w:p>
            </w:sdtContent>
          </w:sdt>
        </w:tc>
        <w:tc>
          <w:tcPr>
            <w:tcW w:w="333" w:type="pct"/>
            <w:vMerge w:val="restart"/>
          </w:tcPr>
          <w:p w14:paraId="3E6A1EB7" w14:textId="77777777" w:rsidR="00AD2E65" w:rsidRPr="00C65AC2" w:rsidRDefault="00AD2E65" w:rsidP="00197602"/>
        </w:tc>
        <w:tc>
          <w:tcPr>
            <w:tcW w:w="1417" w:type="pct"/>
            <w:vAlign w:val="center"/>
          </w:tcPr>
          <w:p w14:paraId="3BE36896" w14:textId="77777777" w:rsidR="008838BA" w:rsidRDefault="008838BA" w:rsidP="008838BA">
            <w:pPr>
              <w:pStyle w:val="Kopvaninhoudsopgave"/>
              <w:jc w:val="left"/>
            </w:pPr>
            <w:r>
              <w:t xml:space="preserve">D. Pater, </w:t>
            </w:r>
          </w:p>
          <w:p w14:paraId="5E39B9B1" w14:textId="3C3E44D5" w:rsidR="008838BA" w:rsidRDefault="008838BA" w:rsidP="008838BA">
            <w:pPr>
              <w:pStyle w:val="Kopvaninhoudsopgave"/>
              <w:jc w:val="left"/>
            </w:pPr>
            <w:r>
              <w:t>J. Huis,</w:t>
            </w:r>
          </w:p>
          <w:p w14:paraId="0503EB7D" w14:textId="77777777" w:rsidR="008838BA" w:rsidRDefault="008838BA" w:rsidP="008838BA">
            <w:pPr>
              <w:pStyle w:val="Kopvaninhoudsopgave"/>
              <w:jc w:val="left"/>
            </w:pPr>
            <w:r>
              <w:t xml:space="preserve">H. Prins, </w:t>
            </w:r>
          </w:p>
          <w:p w14:paraId="4B635199" w14:textId="54BE3CED" w:rsidR="008838BA" w:rsidRDefault="008838BA" w:rsidP="008838BA">
            <w:pPr>
              <w:pStyle w:val="Kopvaninhoudsopgave"/>
              <w:jc w:val="left"/>
            </w:pPr>
            <w:r>
              <w:t xml:space="preserve">D. Renardel de Lavalette </w:t>
            </w:r>
          </w:p>
          <w:p w14:paraId="6A4AC192" w14:textId="77777777" w:rsidR="008838BA" w:rsidRDefault="008838BA" w:rsidP="008838BA">
            <w:pPr>
              <w:pStyle w:val="Kopvaninhoudsopgave"/>
              <w:jc w:val="left"/>
            </w:pPr>
            <w:r>
              <w:t>J. Vredeveld</w:t>
            </w:r>
          </w:p>
          <w:p w14:paraId="4717508D" w14:textId="77777777" w:rsidR="008838BA" w:rsidRDefault="008838BA" w:rsidP="008838BA"/>
          <w:p w14:paraId="2BFB3577" w14:textId="3885DC4E" w:rsidR="008838BA" w:rsidRPr="008838BA" w:rsidRDefault="008838BA" w:rsidP="008838BA">
            <w:r>
              <w:rPr>
                <w:noProof/>
              </w:rPr>
              <w:drawing>
                <wp:inline distT="0" distB="0" distL="0" distR="0" wp14:anchorId="02616F5C" wp14:editId="2872FB64">
                  <wp:extent cx="1811655" cy="1804035"/>
                  <wp:effectExtent l="0" t="0" r="0" b="5715"/>
                  <wp:docPr id="5" name="Afbeelding 5" descr="Afbeelding met gras, buiten, lucht, vel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gras, buiten, lucht, veld&#10;&#10;Automatisch gegenereerde beschrijvi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11655" cy="1804035"/>
                          </a:xfrm>
                          <a:prstGeom prst="rect">
                            <a:avLst/>
                          </a:prstGeom>
                        </pic:spPr>
                      </pic:pic>
                    </a:graphicData>
                  </a:graphic>
                </wp:inline>
              </w:drawing>
            </w:r>
          </w:p>
        </w:tc>
      </w:tr>
      <w:tr w:rsidR="008838BA" w:rsidRPr="00C65AC2" w14:paraId="03CC571E" w14:textId="77777777" w:rsidTr="00AD2E65">
        <w:trPr>
          <w:trHeight w:val="2700"/>
        </w:trPr>
        <w:tc>
          <w:tcPr>
            <w:tcW w:w="3250" w:type="pct"/>
            <w:vMerge/>
          </w:tcPr>
          <w:p w14:paraId="0C087A2A" w14:textId="77777777" w:rsidR="00AD2E65" w:rsidRPr="00C65AC2" w:rsidRDefault="00AD2E65" w:rsidP="002719D0">
            <w:pPr>
              <w:pStyle w:val="Kop1"/>
            </w:pPr>
          </w:p>
        </w:tc>
        <w:tc>
          <w:tcPr>
            <w:tcW w:w="333" w:type="pct"/>
            <w:vMerge/>
          </w:tcPr>
          <w:p w14:paraId="3C434E09" w14:textId="77777777" w:rsidR="00AD2E65" w:rsidRPr="00C65AC2" w:rsidRDefault="00AD2E65" w:rsidP="00197602"/>
        </w:tc>
        <w:tc>
          <w:tcPr>
            <w:tcW w:w="1417" w:type="pct"/>
            <w:tcMar>
              <w:left w:w="173" w:type="dxa"/>
              <w:right w:w="173" w:type="dxa"/>
            </w:tcMar>
          </w:tcPr>
          <w:p w14:paraId="360BF540" w14:textId="3B50EA71" w:rsidR="00AD2E65" w:rsidRPr="00C65AC2" w:rsidRDefault="002A297B" w:rsidP="008838BA">
            <w:pPr>
              <w:pStyle w:val="Onderwerptitel"/>
              <w:jc w:val="left"/>
            </w:pPr>
            <w:sdt>
              <w:sdtPr>
                <w:id w:val="-547690056"/>
                <w:placeholder>
                  <w:docPart w:val="1B58AA1BC79D4A3A94007925A7E28285"/>
                </w:placeholder>
                <w15:appearance w15:val="hidden"/>
              </w:sdtPr>
              <w:sdtEndPr/>
              <w:sdtContent>
                <w:r w:rsidR="008838BA">
                  <w:rPr>
                    <w:noProof/>
                  </w:rPr>
                  <w:drawing>
                    <wp:inline distT="0" distB="0" distL="0" distR="0" wp14:anchorId="2A3EBE9A" wp14:editId="79E3FC62">
                      <wp:extent cx="2190750" cy="1736725"/>
                      <wp:effectExtent l="0" t="0" r="0" b="0"/>
                      <wp:docPr id="6" name="Afbeelding 6" descr="Afbeelding met gras, hooi, zoogdier, droo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gras, hooi, zoogdier, droog&#10;&#10;Automatisch gegenereerde beschrijv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90750" cy="1736725"/>
                              </a:xfrm>
                              <a:prstGeom prst="rect">
                                <a:avLst/>
                              </a:prstGeom>
                            </pic:spPr>
                          </pic:pic>
                        </a:graphicData>
                      </a:graphic>
                    </wp:inline>
                  </w:drawing>
                </w:r>
              </w:sdtContent>
            </w:sdt>
          </w:p>
        </w:tc>
      </w:tr>
    </w:tbl>
    <w:p w14:paraId="5136DC95" w14:textId="77777777" w:rsidR="00197602" w:rsidRPr="00C65AC2" w:rsidRDefault="00197602" w:rsidP="002719D0">
      <w:pPr>
        <w:pStyle w:val="Geenafstand"/>
      </w:pPr>
    </w:p>
    <w:p w14:paraId="40B9334B" w14:textId="77777777" w:rsidR="00197602" w:rsidRPr="00C65AC2" w:rsidRDefault="00197602" w:rsidP="002719D0">
      <w:pPr>
        <w:pStyle w:val="Geenafstand"/>
        <w:sectPr w:rsidR="00197602" w:rsidRPr="00C65AC2" w:rsidSect="006F1067">
          <w:pgSz w:w="11906" w:h="16838" w:code="9"/>
          <w:pgMar w:top="1191" w:right="720" w:bottom="360" w:left="720" w:header="720" w:footer="432" w:gutter="0"/>
          <w:cols w:space="720"/>
          <w:docGrid w:linePitch="360"/>
        </w:sectPr>
      </w:pPr>
    </w:p>
    <w:p w14:paraId="1BF1A50E" w14:textId="77777777" w:rsidR="00197602" w:rsidRPr="00C65AC2" w:rsidRDefault="00624FC0" w:rsidP="00624FC0">
      <w:pPr>
        <w:pStyle w:val="Objectanker"/>
      </w:pPr>
      <w:r w:rsidRPr="00C65AC2">
        <w:rPr>
          <w:spacing w:val="40"/>
          <w:lang w:bidi="nl-NL"/>
        </w:rPr>
        <w:lastRenderedPageBreak/>
        <w:drawing>
          <wp:anchor distT="0" distB="0" distL="114300" distR="114300" simplePos="0" relativeHeight="251665408" behindDoc="0" locked="1" layoutInCell="1" allowOverlap="1" wp14:anchorId="11CBDA8A" wp14:editId="548BA37E">
            <wp:simplePos x="0" y="0"/>
            <wp:positionH relativeFrom="column">
              <wp:posOffset>-457200</wp:posOffset>
            </wp:positionH>
            <wp:positionV relativeFrom="page">
              <wp:posOffset>5026660</wp:posOffset>
            </wp:positionV>
            <wp:extent cx="4316730" cy="2541905"/>
            <wp:effectExtent l="0" t="0" r="7620" b="0"/>
            <wp:wrapNone/>
            <wp:docPr id="4" name="Afbeelding 4" descr="afbeelding van gerenoveerde keu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van gerenoveerde keuk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6730" cy="2541905"/>
                    </a:xfrm>
                    <a:prstGeom prst="rect">
                      <a:avLst/>
                    </a:prstGeom>
                    <a:noFill/>
                    <a:ln>
                      <a:noFill/>
                    </a:ln>
                  </pic:spPr>
                </pic:pic>
              </a:graphicData>
            </a:graphic>
            <wp14:sizeRelH relativeFrom="page">
              <wp14:pctWidth>0</wp14:pctWidth>
            </wp14:sizeRelH>
            <wp14:sizeRelV relativeFrom="page">
              <wp14:pctHeight>0</wp14:pctHeight>
            </wp14:sizeRelV>
          </wp:anchor>
        </w:drawing>
      </w:r>
      <w:r w:rsidR="00197602" w:rsidRPr="00C65AC2">
        <w:rPr>
          <w:lang w:bidi="nl-NL"/>
        </w:rPr>
        <mc:AlternateContent>
          <mc:Choice Requires="wps">
            <w:drawing>
              <wp:anchor distT="0" distB="0" distL="114300" distR="114300" simplePos="0" relativeHeight="251661312" behindDoc="1" locked="1" layoutInCell="1" allowOverlap="1" wp14:anchorId="0C0BFDEE" wp14:editId="43194F2E">
                <wp:simplePos x="0" y="0"/>
                <wp:positionH relativeFrom="column">
                  <wp:posOffset>-457200</wp:posOffset>
                </wp:positionH>
                <wp:positionV relativeFrom="paragraph">
                  <wp:posOffset>-802640</wp:posOffset>
                </wp:positionV>
                <wp:extent cx="4316730" cy="7617460"/>
                <wp:effectExtent l="0" t="0" r="7620" b="2540"/>
                <wp:wrapNone/>
                <wp:docPr id="7" name="Rechthoek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6730" cy="7617460"/>
                        </a:xfrm>
                        <a:prstGeom prst="rect">
                          <a:avLst/>
                        </a:prstGeom>
                        <a:solidFill>
                          <a:schemeClr val="tx2">
                            <a:lumMod val="75000"/>
                            <a:alpha val="1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061A98" id="Rechthoek 4" o:spid="_x0000_s1026" alt="&quot;&quot;" style="position:absolute;margin-left:-36pt;margin-top:-63.2pt;width:339.9pt;height:599.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" fillcolor="#17365d [2415]" stroked="f">
                <v:fill opacity="6682f"/>
                <w10:anchorlock/>
              </v:rect>
            </w:pict>
          </mc:Fallback>
        </mc:AlternateContent>
      </w:r>
    </w:p>
    <w:tbl>
      <w:tblPr>
        <w:tblW w:w="0" w:type="auto"/>
        <w:tblLook w:val="0600" w:firstRow="0" w:lastRow="0" w:firstColumn="0" w:lastColumn="0" w:noHBand="1" w:noVBand="1"/>
      </w:tblPr>
      <w:tblGrid>
        <w:gridCol w:w="2977"/>
        <w:gridCol w:w="2696"/>
        <w:gridCol w:w="774"/>
        <w:gridCol w:w="4019"/>
      </w:tblGrid>
      <w:tr w:rsidR="00624FC0" w:rsidRPr="00C65AC2" w14:paraId="3E358142" w14:textId="77777777" w:rsidTr="006F1067">
        <w:trPr>
          <w:trHeight w:val="11115"/>
        </w:trPr>
        <w:tc>
          <w:tcPr>
            <w:tcW w:w="5673" w:type="dxa"/>
            <w:gridSpan w:val="2"/>
          </w:tcPr>
          <w:p w14:paraId="2055D7A4" w14:textId="77777777" w:rsidR="00624FC0" w:rsidRPr="00C65AC2" w:rsidRDefault="002A297B" w:rsidP="00624FC0">
            <w:pPr>
              <w:pStyle w:val="Kop1"/>
            </w:pPr>
            <w:sdt>
              <w:sdtPr>
                <w:id w:val="498850335"/>
                <w:placeholder>
                  <w:docPart w:val="888D279AB61345DEA89EC50E8786D5FD"/>
                </w:placeholder>
                <w:showingPlcHdr/>
                <w15:appearance w15:val="hidden"/>
              </w:sdtPr>
              <w:sdtEndPr/>
              <w:sdtContent>
                <w:r w:rsidR="00DD692E" w:rsidRPr="00C65AC2">
                  <w:rPr>
                    <w:lang w:bidi="nl-NL"/>
                  </w:rPr>
                  <w:t>Bekijk deze woning</w:t>
                </w:r>
              </w:sdtContent>
            </w:sdt>
            <w:r w:rsidR="00DD692E" w:rsidRPr="00C65AC2">
              <w:rPr>
                <w:lang w:bidi="nl-NL"/>
              </w:rPr>
              <w:t xml:space="preserve"> </w:t>
            </w:r>
          </w:p>
          <w:p w14:paraId="183E61FB" w14:textId="77777777" w:rsidR="00624FC0" w:rsidRPr="00C65AC2" w:rsidRDefault="002A297B" w:rsidP="00BE521F">
            <w:pPr>
              <w:pStyle w:val="Naamsvermelding"/>
            </w:pPr>
            <w:sdt>
              <w:sdtPr>
                <w:id w:val="-1224750073"/>
                <w:placeholder>
                  <w:docPart w:val="ED6D1735AAA64394881F8FC43469F25F"/>
                </w:placeholder>
                <w:showingPlcHdr/>
                <w15:appearance w15:val="hidden"/>
              </w:sdtPr>
              <w:sdtEndPr/>
              <w:sdtContent>
                <w:r w:rsidR="00DD692E" w:rsidRPr="00C65AC2">
                  <w:rPr>
                    <w:lang w:bidi="nl-NL"/>
                  </w:rPr>
                  <w:t>Door Kemal Ikaztegieta</w:t>
                </w:r>
              </w:sdtContent>
            </w:sdt>
            <w:r w:rsidR="00DD692E" w:rsidRPr="00C65AC2">
              <w:rPr>
                <w:lang w:bidi="nl-NL"/>
              </w:rPr>
              <w:t xml:space="preserve"> </w:t>
            </w:r>
          </w:p>
          <w:sdt>
            <w:sdtPr>
              <w:id w:val="-209732386"/>
              <w:placeholder>
                <w:docPart w:val="68E3364EAA1D4634A34F22F6F3C20D68"/>
              </w:placeholder>
              <w:showingPlcHdr/>
              <w15:appearance w15:val="hidden"/>
            </w:sdtPr>
            <w:sdtEndPr/>
            <w:sdtContent>
              <w:p w14:paraId="2C41A4E3" w14:textId="77777777" w:rsidR="00DD692E" w:rsidRPr="00C65AC2" w:rsidRDefault="00DD692E" w:rsidP="00DD692E">
                <w:r w:rsidRPr="00C65AC2">
                  <w:rPr>
                    <w:lang w:bidi="nl-NL"/>
                  </w:rPr>
                  <w:t xml:space="preserve">Nieuwsbrieven zijn periodieken die worden gebruikt om te adverteren of om uw lezers op de hoogte te houden over uw product of blog. U kunt ze afdrukken of per e-mail verzenden. Ze zijn een uitstekende manier om regelmatig contact te houden met uw lezers en om verkeer naar uw site te leiden. Typ hier de inhoud van uw nieuwsbrief. </w:t>
                </w:r>
              </w:p>
              <w:p w14:paraId="6D5F75F9" w14:textId="77777777" w:rsidR="00DD692E" w:rsidRPr="00C65AC2" w:rsidRDefault="00DD692E" w:rsidP="00DD692E">
                <w:r w:rsidRPr="00C65AC2">
                  <w:rPr>
                    <w:lang w:bidi="nl-NL"/>
                  </w:rPr>
                  <w:t xml:space="preserve">Nieuwsbrieven zijn periodieken die worden gebruikt om te adverteren of om uw lezers op de hoogte te houden over uw product of blog. U kunt ze afdrukken of per e-mail verzenden. Ze zijn een uitstekende manier om regelmatig contact te houden met uw lezers en om verkeer naar uw site te leiden. Typ hier uw inhoud. </w:t>
                </w:r>
              </w:p>
              <w:p w14:paraId="023DC5AD" w14:textId="77777777" w:rsidR="00624FC0" w:rsidRPr="00C65AC2" w:rsidRDefault="00DD692E" w:rsidP="00DD692E">
                <w:r w:rsidRPr="00C65AC2">
                  <w:rPr>
                    <w:lang w:bidi="nl-NL"/>
                  </w:rPr>
                  <w:t>Nieuwsbrieven zijn periodieken die worden gebruikt om te adverteren of om uw lezers op de hoogte te houden over uw product of blog. Typ hier de inhoud van uw nieuwsbrief.</w:t>
                </w:r>
              </w:p>
            </w:sdtContent>
          </w:sdt>
        </w:tc>
        <w:tc>
          <w:tcPr>
            <w:tcW w:w="774" w:type="dxa"/>
          </w:tcPr>
          <w:p w14:paraId="16D526D6" w14:textId="77777777" w:rsidR="00624FC0" w:rsidRPr="00C65AC2" w:rsidRDefault="00624FC0" w:rsidP="00624FC0"/>
        </w:tc>
        <w:tc>
          <w:tcPr>
            <w:tcW w:w="4019" w:type="dxa"/>
          </w:tcPr>
          <w:p w14:paraId="0A3FA0F0" w14:textId="77777777" w:rsidR="00624FC0" w:rsidRPr="00C65AC2" w:rsidRDefault="002A297B" w:rsidP="00624FC0">
            <w:pPr>
              <w:pStyle w:val="Kop2"/>
            </w:pPr>
            <w:sdt>
              <w:sdtPr>
                <w:id w:val="1176769759"/>
                <w:placeholder>
                  <w:docPart w:val="3FC38A40DE1140F1BAF96F1DEDC7D2EB"/>
                </w:placeholder>
                <w:showingPlcHdr/>
                <w15:appearance w15:val="hidden"/>
              </w:sdtPr>
              <w:sdtEndPr/>
              <w:sdtContent>
                <w:r w:rsidR="00DD692E" w:rsidRPr="00C65AC2">
                  <w:rPr>
                    <w:lang w:bidi="nl-NL"/>
                  </w:rPr>
                  <w:t>Woontrends</w:t>
                </w:r>
              </w:sdtContent>
            </w:sdt>
            <w:r w:rsidR="00DD692E" w:rsidRPr="00C65AC2">
              <w:rPr>
                <w:lang w:bidi="nl-NL"/>
              </w:rPr>
              <w:t xml:space="preserve"> </w:t>
            </w:r>
          </w:p>
          <w:p w14:paraId="460DBC5A" w14:textId="77777777" w:rsidR="00624FC0" w:rsidRPr="00C65AC2" w:rsidRDefault="002A297B" w:rsidP="00624FC0">
            <w:pPr>
              <w:pStyle w:val="Naamsvermelding"/>
            </w:pPr>
            <w:sdt>
              <w:sdtPr>
                <w:id w:val="258884692"/>
                <w:placeholder>
                  <w:docPart w:val="6672640F2ECD493AA8C9D50311C71A82"/>
                </w:placeholder>
                <w:showingPlcHdr/>
                <w15:appearance w15:val="hidden"/>
              </w:sdtPr>
              <w:sdtEndPr/>
              <w:sdtContent>
                <w:r w:rsidR="00DD692E" w:rsidRPr="00C65AC2">
                  <w:rPr>
                    <w:lang w:bidi="nl-NL"/>
                  </w:rPr>
                  <w:t>Door Vanja Jovanovic</w:t>
                </w:r>
              </w:sdtContent>
            </w:sdt>
            <w:r w:rsidR="00DD692E" w:rsidRPr="00C65AC2">
              <w:rPr>
                <w:lang w:bidi="nl-NL"/>
              </w:rPr>
              <w:t xml:space="preserve"> </w:t>
            </w:r>
          </w:p>
          <w:p w14:paraId="17FFA622" w14:textId="77777777" w:rsidR="00624FC0" w:rsidRPr="00C65AC2" w:rsidRDefault="00624FC0" w:rsidP="00197602">
            <w:r w:rsidRPr="00C65AC2">
              <w:rPr>
                <w:noProof/>
                <w:lang w:bidi="nl-NL"/>
              </w:rPr>
              <w:drawing>
                <wp:inline distT="0" distB="0" distL="0" distR="0" wp14:anchorId="3CFF68A2" wp14:editId="2D5DEF49">
                  <wp:extent cx="2112920" cy="1414462"/>
                  <wp:effectExtent l="0" t="0" r="1905" b="0"/>
                  <wp:docPr id="1" name="image2.png" descr="Verfroller die een muur w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Verfroller die een muur wi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12920" cy="1414462"/>
                          </a:xfrm>
                          <a:prstGeom prst="rect">
                            <a:avLst/>
                          </a:prstGeom>
                        </pic:spPr>
                      </pic:pic>
                    </a:graphicData>
                  </a:graphic>
                </wp:inline>
              </w:drawing>
            </w:r>
          </w:p>
          <w:sdt>
            <w:sdtPr>
              <w:id w:val="1620411488"/>
              <w:placeholder>
                <w:docPart w:val="6A6CBD3C07DC4CE498C8E15691C7AE07"/>
              </w:placeholder>
              <w:showingPlcHdr/>
              <w15:appearance w15:val="hidden"/>
            </w:sdtPr>
            <w:sdtEndPr/>
            <w:sdtContent>
              <w:p w14:paraId="45952D3C" w14:textId="77777777" w:rsidR="00DD692E" w:rsidRPr="00C65AC2" w:rsidRDefault="00DD692E" w:rsidP="00DD692E">
                <w:r w:rsidRPr="00C65AC2">
                  <w:rPr>
                    <w:lang w:bidi="nl-NL"/>
                  </w:rPr>
                  <w:t xml:space="preserve">Nieuwsbrieven zijn periodieken die worden gebruikt om te adverteren of om uw lezers op de hoogte te houden over uw product of blog. U kunt ze afdrukken of per e-mail verzenden. Ze zijn een uitstekende manier om regelmatig contact te houden met uw lezers en om verkeer naar uw site te leiden. Typ hier de inhoud van uw nieuwsbrief. </w:t>
                </w:r>
              </w:p>
              <w:p w14:paraId="06F52A32" w14:textId="77777777" w:rsidR="00DD692E" w:rsidRPr="00C65AC2" w:rsidRDefault="00DD692E" w:rsidP="00DD692E">
                <w:r w:rsidRPr="00C65AC2">
                  <w:rPr>
                    <w:lang w:bidi="nl-NL"/>
                  </w:rPr>
                  <w:t xml:space="preserve">Nieuwsbrieven zijn periodieken die worden gebruikt om te adverteren of om uw lezers op de hoogte te houden over uw product of blog. Typ hier de inhoud van uw nieuwsbrief. </w:t>
                </w:r>
              </w:p>
              <w:p w14:paraId="06607A03" w14:textId="77777777" w:rsidR="00624FC0" w:rsidRPr="00C65AC2" w:rsidRDefault="00DD692E" w:rsidP="00DD692E">
                <w:r w:rsidRPr="00C65AC2">
                  <w:rPr>
                    <w:lang w:bidi="nl-NL"/>
                  </w:rPr>
                  <w:t>Nieuwsbrieven zijn periodieken die worden gebruikt om te adverteren of om uw lezers op de hoogte te houden over uw product of blog. Typ hier de inhoud van uw nieuwsbrief.</w:t>
                </w:r>
              </w:p>
            </w:sdtContent>
          </w:sdt>
        </w:tc>
      </w:tr>
      <w:tr w:rsidR="00624FC0" w:rsidRPr="00C65AC2" w14:paraId="4B4B6077" w14:textId="77777777" w:rsidTr="006F1067">
        <w:tc>
          <w:tcPr>
            <w:tcW w:w="2977" w:type="dxa"/>
            <w:shd w:val="clear" w:color="auto" w:fill="EAF1DD" w:themeFill="accent3" w:themeFillTint="33"/>
            <w:tcMar>
              <w:top w:w="86" w:type="dxa"/>
              <w:left w:w="216" w:type="dxa"/>
              <w:bottom w:w="115" w:type="dxa"/>
              <w:right w:w="216" w:type="dxa"/>
            </w:tcMar>
          </w:tcPr>
          <w:p w14:paraId="25AC9559" w14:textId="77777777" w:rsidR="00624FC0" w:rsidRPr="00C65AC2" w:rsidRDefault="002A297B" w:rsidP="00DD692E">
            <w:pPr>
              <w:pStyle w:val="Kop2"/>
            </w:pPr>
            <w:sdt>
              <w:sdtPr>
                <w:id w:val="-757056176"/>
                <w:placeholder>
                  <w:docPart w:val="22CB5F8A0D144BEF9377CDD289D71D11"/>
                </w:placeholder>
                <w:showingPlcHdr/>
                <w15:appearance w15:val="hidden"/>
              </w:sdtPr>
              <w:sdtEndPr/>
              <w:sdtContent>
                <w:r w:rsidR="00DD692E" w:rsidRPr="00C65AC2">
                  <w:rPr>
                    <w:rStyle w:val="Tekstvantijdelijkeaanduiding"/>
                    <w:color w:val="auto"/>
                    <w:lang w:bidi="nl-NL"/>
                  </w:rPr>
                  <w:t xml:space="preserve">Bent u </w:t>
                </w:r>
                <w:r w:rsidR="00DD692E" w:rsidRPr="00C65AC2">
                  <w:rPr>
                    <w:rStyle w:val="Tekstvantijdelijkeaanduiding"/>
                    <w:color w:val="auto"/>
                    <w:lang w:bidi="nl-NL"/>
                  </w:rPr>
                  <w:br/>
                  <w:t>klaar om aan uw huis op de markt te brengen?</w:t>
                </w:r>
              </w:sdtContent>
            </w:sdt>
            <w:r w:rsidR="005C2EB4" w:rsidRPr="00C65AC2">
              <w:rPr>
                <w:lang w:bidi="nl-NL"/>
              </w:rPr>
              <w:t xml:space="preserve"> </w:t>
            </w:r>
          </w:p>
          <w:p w14:paraId="68EA3F09" w14:textId="77777777" w:rsidR="00624FC0" w:rsidRPr="00C65AC2" w:rsidRDefault="002A297B" w:rsidP="00BE521F">
            <w:pPr>
              <w:pStyle w:val="Naamsvermelding"/>
            </w:pPr>
            <w:sdt>
              <w:sdtPr>
                <w:id w:val="-1103487793"/>
                <w:placeholder>
                  <w:docPart w:val="9E8F94BD04054E57B9EC32A20CE3D11F"/>
                </w:placeholder>
                <w:showingPlcHdr/>
                <w15:appearance w15:val="hidden"/>
              </w:sdtPr>
              <w:sdtEndPr/>
              <w:sdtContent>
                <w:r w:rsidR="00DD692E" w:rsidRPr="00C65AC2">
                  <w:rPr>
                    <w:lang w:bidi="nl-NL"/>
                  </w:rPr>
                  <w:t>Door Adriaan de Koning</w:t>
                </w:r>
              </w:sdtContent>
            </w:sdt>
            <w:r w:rsidR="00DD692E" w:rsidRPr="00C65AC2">
              <w:rPr>
                <w:lang w:bidi="nl-NL"/>
              </w:rPr>
              <w:t xml:space="preserve"> </w:t>
            </w:r>
          </w:p>
        </w:tc>
        <w:sdt>
          <w:sdtPr>
            <w:id w:val="1664269867"/>
            <w:placeholder>
              <w:docPart w:val="C822A69542154233B3CF015276DAD503"/>
            </w:placeholder>
            <w:showingPlcHdr/>
            <w15:appearance w15:val="hidden"/>
          </w:sdtPr>
          <w:sdtEndPr/>
          <w:sdtContent>
            <w:tc>
              <w:tcPr>
                <w:tcW w:w="7489" w:type="dxa"/>
                <w:gridSpan w:val="3"/>
                <w:shd w:val="clear" w:color="auto" w:fill="EAF1DD" w:themeFill="accent3" w:themeFillTint="33"/>
                <w:tcMar>
                  <w:top w:w="86" w:type="dxa"/>
                  <w:left w:w="216" w:type="dxa"/>
                  <w:bottom w:w="115" w:type="dxa"/>
                  <w:right w:w="216" w:type="dxa"/>
                </w:tcMar>
              </w:tcPr>
              <w:p w14:paraId="7D8135F3" w14:textId="77777777" w:rsidR="00DD692E" w:rsidRPr="00C65AC2" w:rsidRDefault="00DD692E" w:rsidP="00DD692E">
                <w:r w:rsidRPr="00C65AC2">
                  <w:rPr>
                    <w:lang w:bidi="nl-NL"/>
                  </w:rPr>
                  <w:t>Nieuwsbrieven zijn periodieken die worden gebruikt om te adverteren of om uw lezers op de hoogte te houden over uw product of blog. U kunt ze afdrukken of per e-mail verzenden. Ze zijn een uitstekende manier om regelmatig contact te houden met uw lezers en om verkeer naar uw site te leiden. Typ hier de inhoud van uw nieuwsbrief.</w:t>
                </w:r>
              </w:p>
              <w:p w14:paraId="60FFAAE1" w14:textId="77777777" w:rsidR="00624FC0" w:rsidRPr="00C65AC2" w:rsidRDefault="00DD692E" w:rsidP="00DD692E">
                <w:r w:rsidRPr="00C65AC2">
                  <w:rPr>
                    <w:lang w:bidi="nl-NL"/>
                  </w:rPr>
                  <w:t>Nieuwsbrieven zijn periodieken die worden gebruikt om te adverteren of om uw lezers op de hoogte te houden over uw product of blog. Typ hier de inhoud van uw nieuwsbrief.</w:t>
                </w:r>
              </w:p>
            </w:tc>
          </w:sdtContent>
        </w:sdt>
      </w:tr>
    </w:tbl>
    <w:p w14:paraId="25C09032" w14:textId="77777777" w:rsidR="00197602" w:rsidRPr="00C65AC2" w:rsidRDefault="00197602" w:rsidP="00B97E24">
      <w:pPr>
        <w:pStyle w:val="Objectanker"/>
      </w:pPr>
    </w:p>
    <w:sectPr w:rsidR="00197602" w:rsidRPr="00C65AC2" w:rsidSect="006F1067">
      <w:pgSz w:w="11906" w:h="16838" w:code="9"/>
      <w:pgMar w:top="1191" w:right="720" w:bottom="72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B0C6E4" w14:textId="77777777" w:rsidR="002A297B" w:rsidRDefault="002A297B" w:rsidP="002719D0">
      <w:pPr>
        <w:spacing w:before="0" w:line="240" w:lineRule="auto"/>
      </w:pPr>
      <w:r>
        <w:separator/>
      </w:r>
    </w:p>
  </w:endnote>
  <w:endnote w:type="continuationSeparator" w:id="0">
    <w:p w14:paraId="1CEC25E2" w14:textId="77777777" w:rsidR="002A297B" w:rsidRDefault="002A297B" w:rsidP="002719D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venir Next LT Pro">
    <w:charset w:val="00"/>
    <w:family w:val="swiss"/>
    <w:pitch w:val="variable"/>
    <w:sig w:usb0="800000EF" w:usb1="5000204A"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AvenirNext LT Pro Light">
    <w:altName w:val="Calibri"/>
    <w:charset w:val="00"/>
    <w:family w:val="swiss"/>
    <w:pitch w:val="variable"/>
    <w:sig w:usb0="00000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A02663" w14:textId="77777777" w:rsidR="002A297B" w:rsidRDefault="002A297B" w:rsidP="002719D0">
      <w:pPr>
        <w:spacing w:before="0" w:line="240" w:lineRule="auto"/>
      </w:pPr>
      <w:r>
        <w:separator/>
      </w:r>
    </w:p>
  </w:footnote>
  <w:footnote w:type="continuationSeparator" w:id="0">
    <w:p w14:paraId="2EECA874" w14:textId="77777777" w:rsidR="002A297B" w:rsidRDefault="002A297B" w:rsidP="002719D0">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B95"/>
    <w:rsid w:val="00045C6E"/>
    <w:rsid w:val="00143E6C"/>
    <w:rsid w:val="00173358"/>
    <w:rsid w:val="00197602"/>
    <w:rsid w:val="002719D0"/>
    <w:rsid w:val="002A297B"/>
    <w:rsid w:val="002B273E"/>
    <w:rsid w:val="002C5DE6"/>
    <w:rsid w:val="00325127"/>
    <w:rsid w:val="003B3C98"/>
    <w:rsid w:val="003F1721"/>
    <w:rsid w:val="004370D7"/>
    <w:rsid w:val="00495BE6"/>
    <w:rsid w:val="004E5C94"/>
    <w:rsid w:val="005C2EB4"/>
    <w:rsid w:val="005E5923"/>
    <w:rsid w:val="005F7808"/>
    <w:rsid w:val="00624FC0"/>
    <w:rsid w:val="006F1067"/>
    <w:rsid w:val="008838BA"/>
    <w:rsid w:val="008A3EBD"/>
    <w:rsid w:val="008F2B7D"/>
    <w:rsid w:val="0090007B"/>
    <w:rsid w:val="00970A18"/>
    <w:rsid w:val="009D421D"/>
    <w:rsid w:val="00AD2E65"/>
    <w:rsid w:val="00B7283D"/>
    <w:rsid w:val="00B906FE"/>
    <w:rsid w:val="00B918BA"/>
    <w:rsid w:val="00B97E24"/>
    <w:rsid w:val="00BA179C"/>
    <w:rsid w:val="00BE521F"/>
    <w:rsid w:val="00C31B95"/>
    <w:rsid w:val="00C419DC"/>
    <w:rsid w:val="00C65AC2"/>
    <w:rsid w:val="00C77147"/>
    <w:rsid w:val="00C86167"/>
    <w:rsid w:val="00D70344"/>
    <w:rsid w:val="00DD692E"/>
    <w:rsid w:val="00E53BA4"/>
    <w:rsid w:val="00F12D04"/>
    <w:rsid w:val="00F21EF9"/>
    <w:rsid w:val="00F534D5"/>
    <w:rsid w:val="00F95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037BD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Standaard">
    <w:name w:val="Normal"/>
    <w:qFormat/>
    <w:rsid w:val="00C65AC2"/>
    <w:pPr>
      <w:spacing w:before="240" w:after="0"/>
    </w:pPr>
    <w:rPr>
      <w:sz w:val="20"/>
    </w:rPr>
  </w:style>
  <w:style w:type="paragraph" w:styleId="Kop1">
    <w:name w:val="heading 1"/>
    <w:basedOn w:val="Standaard"/>
    <w:next w:val="Standaard"/>
    <w:link w:val="Kop1Char"/>
    <w:uiPriority w:val="9"/>
    <w:qFormat/>
    <w:rsid w:val="00C86167"/>
    <w:pPr>
      <w:spacing w:before="210"/>
      <w:outlineLvl w:val="0"/>
    </w:pPr>
    <w:rPr>
      <w:rFonts w:asciiTheme="majorHAnsi" w:hAnsiTheme="majorHAnsi"/>
      <w:b/>
      <w:bCs/>
      <w:spacing w:val="20"/>
      <w:sz w:val="48"/>
      <w:szCs w:val="48"/>
    </w:rPr>
  </w:style>
  <w:style w:type="paragraph" w:styleId="Kop2">
    <w:name w:val="heading 2"/>
    <w:basedOn w:val="Standaard"/>
    <w:next w:val="Standaard"/>
    <w:link w:val="Kop2Char"/>
    <w:uiPriority w:val="9"/>
    <w:qFormat/>
    <w:rsid w:val="00BE521F"/>
    <w:pPr>
      <w:outlineLvl w:val="1"/>
    </w:pPr>
    <w:rPr>
      <w:rFonts w:asciiTheme="majorHAnsi" w:hAnsiTheme="majorHAnsi"/>
      <w:b/>
      <w:bCs/>
      <w:spacing w:val="20"/>
      <w:sz w:val="36"/>
      <w:szCs w:val="3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197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F21EF9"/>
    <w:pPr>
      <w:spacing w:before="600" w:line="240" w:lineRule="auto"/>
    </w:pPr>
    <w:rPr>
      <w:rFonts w:asciiTheme="majorHAnsi" w:hAnsiTheme="majorHAnsi"/>
      <w:spacing w:val="100"/>
      <w:sz w:val="56"/>
      <w:szCs w:val="50"/>
    </w:rPr>
  </w:style>
  <w:style w:type="character" w:customStyle="1" w:styleId="TitelChar">
    <w:name w:val="Titel Char"/>
    <w:basedOn w:val="Standaardalinea-lettertype"/>
    <w:link w:val="Titel"/>
    <w:uiPriority w:val="10"/>
    <w:rsid w:val="00F21EF9"/>
    <w:rPr>
      <w:rFonts w:asciiTheme="majorHAnsi" w:hAnsiTheme="majorHAnsi"/>
      <w:spacing w:val="100"/>
      <w:sz w:val="56"/>
      <w:szCs w:val="50"/>
    </w:rPr>
  </w:style>
  <w:style w:type="paragraph" w:styleId="Ondertitel">
    <w:name w:val="Subtitle"/>
    <w:basedOn w:val="Standaard"/>
    <w:next w:val="Standaard"/>
    <w:link w:val="OndertitelChar"/>
    <w:uiPriority w:val="11"/>
    <w:qFormat/>
    <w:rsid w:val="002719D0"/>
    <w:pPr>
      <w:spacing w:line="240" w:lineRule="auto"/>
    </w:pPr>
    <w:rPr>
      <w:spacing w:val="20"/>
      <w:sz w:val="24"/>
      <w:szCs w:val="24"/>
    </w:rPr>
  </w:style>
  <w:style w:type="character" w:customStyle="1" w:styleId="OndertitelChar">
    <w:name w:val="Ondertitel Char"/>
    <w:basedOn w:val="Standaardalinea-lettertype"/>
    <w:link w:val="Ondertitel"/>
    <w:uiPriority w:val="11"/>
    <w:rsid w:val="002719D0"/>
    <w:rPr>
      <w:spacing w:val="20"/>
      <w:sz w:val="24"/>
      <w:szCs w:val="24"/>
    </w:rPr>
  </w:style>
  <w:style w:type="character" w:customStyle="1" w:styleId="Kop1Char">
    <w:name w:val="Kop 1 Char"/>
    <w:basedOn w:val="Standaardalinea-lettertype"/>
    <w:link w:val="Kop1"/>
    <w:uiPriority w:val="9"/>
    <w:rsid w:val="00C86167"/>
    <w:rPr>
      <w:rFonts w:asciiTheme="majorHAnsi" w:hAnsiTheme="majorHAnsi"/>
      <w:b/>
      <w:bCs/>
      <w:spacing w:val="20"/>
      <w:sz w:val="48"/>
      <w:szCs w:val="48"/>
    </w:rPr>
  </w:style>
  <w:style w:type="paragraph" w:customStyle="1" w:styleId="Naamsvermelding">
    <w:name w:val="Naamsvermelding"/>
    <w:basedOn w:val="Standaard"/>
    <w:qFormat/>
    <w:rsid w:val="00BE521F"/>
    <w:pPr>
      <w:spacing w:before="120"/>
    </w:pPr>
    <w:rPr>
      <w:sz w:val="18"/>
    </w:rPr>
  </w:style>
  <w:style w:type="paragraph" w:styleId="Geenafstand">
    <w:name w:val="No Spacing"/>
    <w:uiPriority w:val="1"/>
    <w:qFormat/>
    <w:rsid w:val="002719D0"/>
    <w:pPr>
      <w:spacing w:after="0" w:line="240" w:lineRule="auto"/>
    </w:pPr>
  </w:style>
  <w:style w:type="paragraph" w:styleId="Koptekst">
    <w:name w:val="header"/>
    <w:basedOn w:val="Standaard"/>
    <w:link w:val="KoptekstChar"/>
    <w:uiPriority w:val="99"/>
    <w:semiHidden/>
    <w:rsid w:val="002719D0"/>
    <w:pPr>
      <w:tabs>
        <w:tab w:val="center" w:pos="4680"/>
        <w:tab w:val="right" w:pos="9360"/>
      </w:tabs>
      <w:spacing w:before="0" w:line="240" w:lineRule="auto"/>
    </w:pPr>
  </w:style>
  <w:style w:type="character" w:customStyle="1" w:styleId="KoptekstChar">
    <w:name w:val="Koptekst Char"/>
    <w:basedOn w:val="Standaardalinea-lettertype"/>
    <w:link w:val="Koptekst"/>
    <w:uiPriority w:val="99"/>
    <w:semiHidden/>
    <w:rsid w:val="00B906FE"/>
  </w:style>
  <w:style w:type="paragraph" w:styleId="Voettekst">
    <w:name w:val="footer"/>
    <w:basedOn w:val="Standaard"/>
    <w:link w:val="VoettekstChar"/>
    <w:uiPriority w:val="99"/>
    <w:semiHidden/>
    <w:rsid w:val="002719D0"/>
    <w:pPr>
      <w:tabs>
        <w:tab w:val="center" w:pos="4680"/>
        <w:tab w:val="right" w:pos="9360"/>
      </w:tabs>
      <w:spacing w:before="0" w:line="240" w:lineRule="auto"/>
    </w:pPr>
  </w:style>
  <w:style w:type="character" w:customStyle="1" w:styleId="VoettekstChar">
    <w:name w:val="Voettekst Char"/>
    <w:basedOn w:val="Standaardalinea-lettertype"/>
    <w:link w:val="Voettekst"/>
    <w:uiPriority w:val="99"/>
    <w:semiHidden/>
    <w:rsid w:val="00B906FE"/>
  </w:style>
  <w:style w:type="paragraph" w:customStyle="1" w:styleId="Beschrijvingvanonderwerp">
    <w:name w:val="Beschrijving van onderwerp"/>
    <w:basedOn w:val="Standaard"/>
    <w:qFormat/>
    <w:rsid w:val="00C77147"/>
    <w:pPr>
      <w:spacing w:before="120"/>
      <w:jc w:val="center"/>
    </w:pPr>
    <w:rPr>
      <w:sz w:val="18"/>
      <w:szCs w:val="18"/>
    </w:rPr>
  </w:style>
  <w:style w:type="paragraph" w:customStyle="1" w:styleId="Onderwerptitel">
    <w:name w:val="Onderwerptitel"/>
    <w:basedOn w:val="Standaard"/>
    <w:qFormat/>
    <w:rsid w:val="00AD2E65"/>
    <w:pPr>
      <w:spacing w:before="360"/>
      <w:jc w:val="center"/>
    </w:pPr>
    <w:rPr>
      <w:caps/>
    </w:rPr>
  </w:style>
  <w:style w:type="paragraph" w:styleId="Kopvaninhoudsopgave">
    <w:name w:val="TOC Heading"/>
    <w:basedOn w:val="Standaard"/>
    <w:next w:val="Standaard"/>
    <w:uiPriority w:val="39"/>
    <w:qFormat/>
    <w:rsid w:val="00BE521F"/>
    <w:pPr>
      <w:spacing w:before="0"/>
      <w:jc w:val="center"/>
    </w:pPr>
    <w:rPr>
      <w:rFonts w:cs="Times New Roman (Body CS)"/>
      <w:b/>
      <w:caps/>
      <w:spacing w:val="20"/>
    </w:rPr>
  </w:style>
  <w:style w:type="paragraph" w:customStyle="1" w:styleId="Objectanker">
    <w:name w:val="Objectanker"/>
    <w:basedOn w:val="Standaard"/>
    <w:qFormat/>
    <w:rsid w:val="00B97E24"/>
    <w:pPr>
      <w:spacing w:before="0"/>
    </w:pPr>
    <w:rPr>
      <w:rFonts w:ascii="AvenirNext LT Pro Light"/>
      <w:noProof/>
      <w:sz w:val="10"/>
    </w:rPr>
  </w:style>
  <w:style w:type="character" w:customStyle="1" w:styleId="Kop2Char">
    <w:name w:val="Kop 2 Char"/>
    <w:basedOn w:val="Standaardalinea-lettertype"/>
    <w:link w:val="Kop2"/>
    <w:uiPriority w:val="9"/>
    <w:rsid w:val="00BE521F"/>
    <w:rPr>
      <w:rFonts w:asciiTheme="majorHAnsi" w:hAnsiTheme="majorHAnsi"/>
      <w:b/>
      <w:bCs/>
      <w:spacing w:val="20"/>
      <w:sz w:val="36"/>
      <w:szCs w:val="30"/>
    </w:rPr>
  </w:style>
  <w:style w:type="character" w:styleId="Tekstvantijdelijkeaanduiding">
    <w:name w:val="Placeholder Text"/>
    <w:basedOn w:val="Standaardalinea-lettertype"/>
    <w:uiPriority w:val="99"/>
    <w:semiHidden/>
    <w:rsid w:val="00B7283D"/>
    <w:rPr>
      <w:color w:val="808080"/>
    </w:rPr>
  </w:style>
  <w:style w:type="character" w:styleId="Hyperlink">
    <w:name w:val="Hyperlink"/>
    <w:basedOn w:val="Standaardalinea-lettertype"/>
    <w:uiPriority w:val="99"/>
    <w:unhideWhenUsed/>
    <w:rsid w:val="008838BA"/>
    <w:rPr>
      <w:color w:val="0000FF" w:themeColor="hyperlink"/>
      <w:u w:val="single"/>
    </w:rPr>
  </w:style>
  <w:style w:type="character" w:styleId="Onopgelostemelding">
    <w:name w:val="Unresolved Mention"/>
    <w:basedOn w:val="Standaardalinea-lettertype"/>
    <w:uiPriority w:val="99"/>
    <w:semiHidden/>
    <w:unhideWhenUsed/>
    <w:rsid w:val="008838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bestuur@ondernemers-exloo.nl"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igenaar\AppData\Roaming\Microsoft\Templates\Nieuwsbrief%20voor%20makelaar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280DE0020E246E1912E90B4BD072AE9"/>
        <w:category>
          <w:name w:val="Algemeen"/>
          <w:gallery w:val="placeholder"/>
        </w:category>
        <w:types>
          <w:type w:val="bbPlcHdr"/>
        </w:types>
        <w:behaviors>
          <w:behavior w:val="content"/>
        </w:behaviors>
        <w:guid w:val="{88B359AD-8336-490F-B731-E63D1B4827E0}"/>
      </w:docPartPr>
      <w:docPartBody>
        <w:p w:rsidR="00000000" w:rsidRDefault="00750E6A">
          <w:pPr>
            <w:pStyle w:val="7280DE0020E246E1912E90B4BD072AE9"/>
          </w:pPr>
          <w:r w:rsidRPr="00C65AC2">
            <w:rPr>
              <w:lang w:bidi="nl-NL"/>
            </w:rPr>
            <w:t>MODERN WONEN</w:t>
          </w:r>
        </w:p>
      </w:docPartBody>
    </w:docPart>
    <w:docPart>
      <w:docPartPr>
        <w:name w:val="A5E05276B9714EBCAB7C75A77A8F153A"/>
        <w:category>
          <w:name w:val="Algemeen"/>
          <w:gallery w:val="placeholder"/>
        </w:category>
        <w:types>
          <w:type w:val="bbPlcHdr"/>
        </w:types>
        <w:behaviors>
          <w:behavior w:val="content"/>
        </w:behaviors>
        <w:guid w:val="{B18C1A9B-D5F1-4B96-9B79-B80A24772657}"/>
      </w:docPartPr>
      <w:docPartBody>
        <w:p w:rsidR="00000000" w:rsidRDefault="00750E6A">
          <w:pPr>
            <w:pStyle w:val="A5E05276B9714EBCAB7C75A77A8F153A"/>
          </w:pPr>
          <w:r w:rsidRPr="00C65AC2">
            <w:rPr>
              <w:lang w:bidi="nl-NL"/>
            </w:rPr>
            <w:t>De handleiding voor kopen of huren</w:t>
          </w:r>
        </w:p>
      </w:docPartBody>
    </w:docPart>
    <w:docPart>
      <w:docPartPr>
        <w:name w:val="C5FDAEDD041A41A092E8F194B127B4CB"/>
        <w:category>
          <w:name w:val="Algemeen"/>
          <w:gallery w:val="placeholder"/>
        </w:category>
        <w:types>
          <w:type w:val="bbPlcHdr"/>
        </w:types>
        <w:behaviors>
          <w:behavior w:val="content"/>
        </w:behaviors>
        <w:guid w:val="{DF75955C-0915-423E-92F4-F196A54D2D74}"/>
      </w:docPartPr>
      <w:docPartBody>
        <w:p w:rsidR="00000000" w:rsidRDefault="00750E6A">
          <w:pPr>
            <w:pStyle w:val="C5FDAEDD041A41A092E8F194B127B4CB"/>
          </w:pPr>
          <w:r w:rsidRPr="00C65AC2">
            <w:rPr>
              <w:lang w:bidi="nl-NL"/>
            </w:rPr>
            <w:t xml:space="preserve">Klaar om te </w:t>
          </w:r>
          <w:r w:rsidRPr="00C65AC2">
            <w:rPr>
              <w:lang w:bidi="nl-NL"/>
            </w:rPr>
            <w:t>settelen?</w:t>
          </w:r>
        </w:p>
      </w:docPartBody>
    </w:docPart>
    <w:docPart>
      <w:docPartPr>
        <w:name w:val="A8C127BD87A94D6AB19737390C2EDD4B"/>
        <w:category>
          <w:name w:val="Algemeen"/>
          <w:gallery w:val="placeholder"/>
        </w:category>
        <w:types>
          <w:type w:val="bbPlcHdr"/>
        </w:types>
        <w:behaviors>
          <w:behavior w:val="content"/>
        </w:behaviors>
        <w:guid w:val="{DED275E8-8506-4FE4-8C31-7DA74122B5AB}"/>
      </w:docPartPr>
      <w:docPartBody>
        <w:p w:rsidR="000851AB" w:rsidRPr="00C65AC2" w:rsidRDefault="00750E6A" w:rsidP="00B7283D">
          <w:r w:rsidRPr="00C65AC2">
            <w:rPr>
              <w:lang w:bidi="nl-NL"/>
            </w:rPr>
            <w:t>Nieuwsbrieven zijn periodieken die worden gebruikt om te adverteren of om uw lezers op de hoogte te houden over uw product of blog. U kunt ze afdrukken of per e-mail verzenden. Ze zijn een uitstekende manier om regelmatig conta</w:t>
          </w:r>
          <w:r w:rsidRPr="00C65AC2">
            <w:rPr>
              <w:lang w:bidi="nl-NL"/>
            </w:rPr>
            <w:t xml:space="preserve">ct te houden met uw lezers en om verkeer naar uw site te leiden. Typ hier de inhoud van uw nieuwsbrief. </w:t>
          </w:r>
        </w:p>
        <w:p w:rsidR="000851AB" w:rsidRPr="00C65AC2" w:rsidRDefault="00750E6A" w:rsidP="00B7283D">
          <w:r w:rsidRPr="00C65AC2">
            <w:rPr>
              <w:lang w:bidi="nl-NL"/>
            </w:rPr>
            <w:t>Nieuwsbrieven zijn periodieken die worden gebruikt om te adverteren of om uw lezers op de hoogte te houden over uw product of blog. Ze zijn een uitstek</w:t>
          </w:r>
          <w:r w:rsidRPr="00C65AC2">
            <w:rPr>
              <w:lang w:bidi="nl-NL"/>
            </w:rPr>
            <w:t xml:space="preserve">ende manier om regelmatig contact te houden met uw lezers. Typ hier de inhoud van uw nieuwsbrief. </w:t>
          </w:r>
        </w:p>
        <w:p w:rsidR="00000000" w:rsidRDefault="00750E6A">
          <w:pPr>
            <w:pStyle w:val="A8C127BD87A94D6AB19737390C2EDD4B"/>
          </w:pPr>
          <w:r w:rsidRPr="00C65AC2">
            <w:rPr>
              <w:lang w:bidi="nl-NL"/>
            </w:rPr>
            <w:t>Nieuwsbrieven zijn periodieken die worden gebruikt om te adverteren of om uw lezers op de hoogte te houden over uw product of blog. Typ hier de inhoud van uw</w:t>
          </w:r>
          <w:r w:rsidRPr="00C65AC2">
            <w:rPr>
              <w:lang w:bidi="nl-NL"/>
            </w:rPr>
            <w:t xml:space="preserve"> nieuwsbrief.</w:t>
          </w:r>
        </w:p>
      </w:docPartBody>
    </w:docPart>
    <w:docPart>
      <w:docPartPr>
        <w:name w:val="1B58AA1BC79D4A3A94007925A7E28285"/>
        <w:category>
          <w:name w:val="Algemeen"/>
          <w:gallery w:val="placeholder"/>
        </w:category>
        <w:types>
          <w:type w:val="bbPlcHdr"/>
        </w:types>
        <w:behaviors>
          <w:behavior w:val="content"/>
        </w:behaviors>
        <w:guid w:val="{40E093AD-86AE-4BBB-BD8E-DEC0A39AF25A}"/>
      </w:docPartPr>
      <w:docPartBody>
        <w:p w:rsidR="00000000" w:rsidRDefault="00750E6A">
          <w:pPr>
            <w:pStyle w:val="1B58AA1BC79D4A3A94007925A7E28285"/>
          </w:pPr>
          <w:r w:rsidRPr="00C65AC2">
            <w:rPr>
              <w:lang w:bidi="nl-NL"/>
            </w:rPr>
            <w:t>BEKIJK DEZE WONING</w:t>
          </w:r>
        </w:p>
      </w:docPartBody>
    </w:docPart>
    <w:docPart>
      <w:docPartPr>
        <w:name w:val="888D279AB61345DEA89EC50E8786D5FD"/>
        <w:category>
          <w:name w:val="Algemeen"/>
          <w:gallery w:val="placeholder"/>
        </w:category>
        <w:types>
          <w:type w:val="bbPlcHdr"/>
        </w:types>
        <w:behaviors>
          <w:behavior w:val="content"/>
        </w:behaviors>
        <w:guid w:val="{640DFEB0-B864-402E-9A08-417864670C5A}"/>
      </w:docPartPr>
      <w:docPartBody>
        <w:p w:rsidR="00000000" w:rsidRDefault="00750E6A">
          <w:pPr>
            <w:pStyle w:val="888D279AB61345DEA89EC50E8786D5FD"/>
          </w:pPr>
          <w:r w:rsidRPr="00C65AC2">
            <w:rPr>
              <w:lang w:bidi="nl-NL"/>
            </w:rPr>
            <w:t>Bekijk deze woning</w:t>
          </w:r>
        </w:p>
      </w:docPartBody>
    </w:docPart>
    <w:docPart>
      <w:docPartPr>
        <w:name w:val="ED6D1735AAA64394881F8FC43469F25F"/>
        <w:category>
          <w:name w:val="Algemeen"/>
          <w:gallery w:val="placeholder"/>
        </w:category>
        <w:types>
          <w:type w:val="bbPlcHdr"/>
        </w:types>
        <w:behaviors>
          <w:behavior w:val="content"/>
        </w:behaviors>
        <w:guid w:val="{F2788F07-9B43-472A-A9A1-F98BB5AEC65D}"/>
      </w:docPartPr>
      <w:docPartBody>
        <w:p w:rsidR="00000000" w:rsidRDefault="00750E6A">
          <w:pPr>
            <w:pStyle w:val="ED6D1735AAA64394881F8FC43469F25F"/>
          </w:pPr>
          <w:r w:rsidRPr="00C65AC2">
            <w:rPr>
              <w:lang w:bidi="nl-NL"/>
            </w:rPr>
            <w:t>Door Kemal Ikaztegieta</w:t>
          </w:r>
        </w:p>
      </w:docPartBody>
    </w:docPart>
    <w:docPart>
      <w:docPartPr>
        <w:name w:val="68E3364EAA1D4634A34F22F6F3C20D68"/>
        <w:category>
          <w:name w:val="Algemeen"/>
          <w:gallery w:val="placeholder"/>
        </w:category>
        <w:types>
          <w:type w:val="bbPlcHdr"/>
        </w:types>
        <w:behaviors>
          <w:behavior w:val="content"/>
        </w:behaviors>
        <w:guid w:val="{CF80064C-BA92-44E4-BA03-4022B91B9316}"/>
      </w:docPartPr>
      <w:docPartBody>
        <w:p w:rsidR="000851AB" w:rsidRPr="00C65AC2" w:rsidRDefault="00750E6A" w:rsidP="00DD692E">
          <w:r w:rsidRPr="00C65AC2">
            <w:rPr>
              <w:lang w:bidi="nl-NL"/>
            </w:rPr>
            <w:t>Nieuwsbrieven zijn periodieken di</w:t>
          </w:r>
          <w:r w:rsidRPr="00C65AC2">
            <w:rPr>
              <w:lang w:bidi="nl-NL"/>
            </w:rPr>
            <w:t>e worden gebruikt om te adverteren of om uw lezers op de hoogte te houden over uw product of blog. U kunt ze afdrukken of per e-mail verzenden. Ze zijn een uitstekende manier om regelmatig contact te houden met uw lezers en om verkeer naar uw site te leide</w:t>
          </w:r>
          <w:r w:rsidRPr="00C65AC2">
            <w:rPr>
              <w:lang w:bidi="nl-NL"/>
            </w:rPr>
            <w:t xml:space="preserve">n. Typ hier de inhoud van uw nieuwsbrief. </w:t>
          </w:r>
        </w:p>
        <w:p w:rsidR="000851AB" w:rsidRPr="00C65AC2" w:rsidRDefault="00750E6A" w:rsidP="00DD692E">
          <w:r w:rsidRPr="00C65AC2">
            <w:rPr>
              <w:lang w:bidi="nl-NL"/>
            </w:rPr>
            <w:t>Nieuwsbrieven zijn periodieken die worden gebruikt om te adverteren of om uw lezers op de hoogte te houden over uw product of blog. U kunt ze afdrukken of per e-mail verzenden. Ze zijn een uitstekende manier om re</w:t>
          </w:r>
          <w:r w:rsidRPr="00C65AC2">
            <w:rPr>
              <w:lang w:bidi="nl-NL"/>
            </w:rPr>
            <w:t xml:space="preserve">gelmatig contact te houden met uw lezers en om verkeer naar uw site te leiden. Typ hier uw inhoud. </w:t>
          </w:r>
        </w:p>
        <w:p w:rsidR="00000000" w:rsidRDefault="00750E6A">
          <w:pPr>
            <w:pStyle w:val="68E3364EAA1D4634A34F22F6F3C20D68"/>
          </w:pPr>
          <w:r w:rsidRPr="00C65AC2">
            <w:rPr>
              <w:lang w:bidi="nl-NL"/>
            </w:rPr>
            <w:t xml:space="preserve">Nieuwsbrieven zijn periodieken die worden gebruikt om te adverteren of om uw lezers op de hoogte te houden over uw product of blog. Typ hier de inhoud </w:t>
          </w:r>
          <w:r w:rsidRPr="00C65AC2">
            <w:rPr>
              <w:lang w:bidi="nl-NL"/>
            </w:rPr>
            <w:t>van uw nieuwsbrief.</w:t>
          </w:r>
        </w:p>
      </w:docPartBody>
    </w:docPart>
    <w:docPart>
      <w:docPartPr>
        <w:name w:val="3FC38A40DE1140F1BAF96F1DEDC7D2EB"/>
        <w:category>
          <w:name w:val="Algemeen"/>
          <w:gallery w:val="placeholder"/>
        </w:category>
        <w:types>
          <w:type w:val="bbPlcHdr"/>
        </w:types>
        <w:behaviors>
          <w:behavior w:val="content"/>
        </w:behaviors>
        <w:guid w:val="{073A43B9-AFC0-476E-B463-407961122F8A}"/>
      </w:docPartPr>
      <w:docPartBody>
        <w:p w:rsidR="00000000" w:rsidRDefault="00750E6A">
          <w:pPr>
            <w:pStyle w:val="3FC38A40DE1140F1BAF96F1DEDC7D2EB"/>
          </w:pPr>
          <w:r w:rsidRPr="00C65AC2">
            <w:rPr>
              <w:lang w:bidi="nl-NL"/>
            </w:rPr>
            <w:t>Woontrends</w:t>
          </w:r>
        </w:p>
      </w:docPartBody>
    </w:docPart>
    <w:docPart>
      <w:docPartPr>
        <w:name w:val="6672640F2ECD493AA8C9D50311C71A82"/>
        <w:category>
          <w:name w:val="Algemeen"/>
          <w:gallery w:val="placeholder"/>
        </w:category>
        <w:types>
          <w:type w:val="bbPlcHdr"/>
        </w:types>
        <w:behaviors>
          <w:behavior w:val="content"/>
        </w:behaviors>
        <w:guid w:val="{547D585F-015E-46E6-B5CE-00D3A1944FC3}"/>
      </w:docPartPr>
      <w:docPartBody>
        <w:p w:rsidR="00000000" w:rsidRDefault="00750E6A">
          <w:pPr>
            <w:pStyle w:val="6672640F2ECD493AA8C9D50311C71A82"/>
          </w:pPr>
          <w:r w:rsidRPr="00C65AC2">
            <w:rPr>
              <w:lang w:bidi="nl-NL"/>
            </w:rPr>
            <w:t>Door Vanja Jovanovic</w:t>
          </w:r>
        </w:p>
      </w:docPartBody>
    </w:docPart>
    <w:docPart>
      <w:docPartPr>
        <w:name w:val="6A6CBD3C07DC4CE498C8E15691C7AE07"/>
        <w:category>
          <w:name w:val="Algemeen"/>
          <w:gallery w:val="placeholder"/>
        </w:category>
        <w:types>
          <w:type w:val="bbPlcHdr"/>
        </w:types>
        <w:behaviors>
          <w:behavior w:val="content"/>
        </w:behaviors>
        <w:guid w:val="{27F35EB6-5028-4B5E-8BD8-C81320A0E9AD}"/>
      </w:docPartPr>
      <w:docPartBody>
        <w:p w:rsidR="000851AB" w:rsidRPr="00C65AC2" w:rsidRDefault="00750E6A" w:rsidP="00DD692E">
          <w:r w:rsidRPr="00C65AC2">
            <w:rPr>
              <w:lang w:bidi="nl-NL"/>
            </w:rPr>
            <w:t>Nieuwsbrieven zijn periodieken die worden gebruikt om te adverteren of om uw lezers op de hoogte te houden over uw product of blog. U kunt ze afdrukken of per e-mail verzenden. Ze zijn een uitstekende man</w:t>
          </w:r>
          <w:r w:rsidRPr="00C65AC2">
            <w:rPr>
              <w:lang w:bidi="nl-NL"/>
            </w:rPr>
            <w:t xml:space="preserve">ier om regelmatig contact te houden met uw lezers en om verkeer naar uw site te leiden. Typ hier de inhoud van uw nieuwsbrief. </w:t>
          </w:r>
        </w:p>
        <w:p w:rsidR="000851AB" w:rsidRPr="00C65AC2" w:rsidRDefault="00750E6A" w:rsidP="00DD692E">
          <w:r w:rsidRPr="00C65AC2">
            <w:rPr>
              <w:lang w:bidi="nl-NL"/>
            </w:rPr>
            <w:t>Nieuwsbrieven zijn periodieken die worden gebruikt om te adverteren of om uw lezers op de hoogte te houden over uw product of bl</w:t>
          </w:r>
          <w:r w:rsidRPr="00C65AC2">
            <w:rPr>
              <w:lang w:bidi="nl-NL"/>
            </w:rPr>
            <w:t xml:space="preserve">og. Typ hier de inhoud van uw nieuwsbrief. </w:t>
          </w:r>
        </w:p>
        <w:p w:rsidR="00000000" w:rsidRDefault="00750E6A">
          <w:pPr>
            <w:pStyle w:val="6A6CBD3C07DC4CE498C8E15691C7AE07"/>
          </w:pPr>
          <w:r w:rsidRPr="00C65AC2">
            <w:rPr>
              <w:lang w:bidi="nl-NL"/>
            </w:rPr>
            <w:t>Nieuwsbrieven zijn periodieken die worden gebruikt om te adverteren of om uw lezers op de hoogte te houden over uw product of blog. Typ hier de inhoud van uw nieuwsbrief.</w:t>
          </w:r>
        </w:p>
      </w:docPartBody>
    </w:docPart>
    <w:docPart>
      <w:docPartPr>
        <w:name w:val="22CB5F8A0D144BEF9377CDD289D71D11"/>
        <w:category>
          <w:name w:val="Algemeen"/>
          <w:gallery w:val="placeholder"/>
        </w:category>
        <w:types>
          <w:type w:val="bbPlcHdr"/>
        </w:types>
        <w:behaviors>
          <w:behavior w:val="content"/>
        </w:behaviors>
        <w:guid w:val="{D385B127-957B-4DBC-B4D4-27AE8C9309E9}"/>
      </w:docPartPr>
      <w:docPartBody>
        <w:p w:rsidR="00000000" w:rsidRDefault="00750E6A">
          <w:pPr>
            <w:pStyle w:val="22CB5F8A0D144BEF9377CDD289D71D11"/>
          </w:pPr>
          <w:r w:rsidRPr="00C65AC2">
            <w:rPr>
              <w:rStyle w:val="Tekstvantijdelijkeaanduiding"/>
              <w:lang w:bidi="nl-NL"/>
            </w:rPr>
            <w:t xml:space="preserve">Bent u </w:t>
          </w:r>
          <w:r w:rsidRPr="00C65AC2">
            <w:rPr>
              <w:rStyle w:val="Tekstvantijdelijkeaanduiding"/>
              <w:lang w:bidi="nl-NL"/>
            </w:rPr>
            <w:br/>
            <w:t xml:space="preserve">klaar om aan uw huis op de markt </w:t>
          </w:r>
          <w:r w:rsidRPr="00C65AC2">
            <w:rPr>
              <w:rStyle w:val="Tekstvantijdelijkeaanduiding"/>
              <w:lang w:bidi="nl-NL"/>
            </w:rPr>
            <w:t>te brengen?</w:t>
          </w:r>
        </w:p>
      </w:docPartBody>
    </w:docPart>
    <w:docPart>
      <w:docPartPr>
        <w:name w:val="9E8F94BD04054E57B9EC32A20CE3D11F"/>
        <w:category>
          <w:name w:val="Algemeen"/>
          <w:gallery w:val="placeholder"/>
        </w:category>
        <w:types>
          <w:type w:val="bbPlcHdr"/>
        </w:types>
        <w:behaviors>
          <w:behavior w:val="content"/>
        </w:behaviors>
        <w:guid w:val="{AE13D2A6-CA4F-425F-9DB9-88AA00EB81EB}"/>
      </w:docPartPr>
      <w:docPartBody>
        <w:p w:rsidR="00000000" w:rsidRDefault="00750E6A">
          <w:pPr>
            <w:pStyle w:val="9E8F94BD04054E57B9EC32A20CE3D11F"/>
          </w:pPr>
          <w:r w:rsidRPr="00C65AC2">
            <w:rPr>
              <w:lang w:bidi="nl-NL"/>
            </w:rPr>
            <w:t>Door Adriaan de Koning</w:t>
          </w:r>
        </w:p>
      </w:docPartBody>
    </w:docPart>
    <w:docPart>
      <w:docPartPr>
        <w:name w:val="C822A69542154233B3CF015276DAD503"/>
        <w:category>
          <w:name w:val="Algemeen"/>
          <w:gallery w:val="placeholder"/>
        </w:category>
        <w:types>
          <w:type w:val="bbPlcHdr"/>
        </w:types>
        <w:behaviors>
          <w:behavior w:val="content"/>
        </w:behaviors>
        <w:guid w:val="{87D53153-2DCB-43EA-99ED-5192074BA57C}"/>
      </w:docPartPr>
      <w:docPartBody>
        <w:p w:rsidR="000851AB" w:rsidRPr="00C65AC2" w:rsidRDefault="00750E6A" w:rsidP="00DD692E">
          <w:r w:rsidRPr="00C65AC2">
            <w:rPr>
              <w:lang w:bidi="nl-NL"/>
            </w:rPr>
            <w:t>Nieuwsbrieven zijn periodieken die worden gebruikt om te adverteren of om uw lezers op de hoogte te houden over uw product of blog. U kunt ze afdrukken of per e-mail verzenden. Ze zijn een uitstekende manier om regelmatig</w:t>
          </w:r>
          <w:r w:rsidRPr="00C65AC2">
            <w:rPr>
              <w:lang w:bidi="nl-NL"/>
            </w:rPr>
            <w:t xml:space="preserve"> contact te houden met uw lezers en om verkeer naar uw site te leiden. Typ hier de inhoud van uw nieuwsbrief.</w:t>
          </w:r>
        </w:p>
        <w:p w:rsidR="00000000" w:rsidRDefault="00750E6A">
          <w:pPr>
            <w:pStyle w:val="C822A69542154233B3CF015276DAD503"/>
          </w:pPr>
          <w:r w:rsidRPr="00C65AC2">
            <w:rPr>
              <w:lang w:bidi="nl-NL"/>
            </w:rPr>
            <w:t>Nieuwsbrieven zijn periodieken die worden gebruikt om te adverteren of om uw lezers op de hoogte te houden over uw product of blog. Typ hier de in</w:t>
          </w:r>
          <w:r w:rsidRPr="00C65AC2">
            <w:rPr>
              <w:lang w:bidi="nl-NL"/>
            </w:rPr>
            <w:t>houd van uw nieuwsbrief.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venir Next LT Pro">
    <w:charset w:val="00"/>
    <w:family w:val="swiss"/>
    <w:pitch w:val="variable"/>
    <w:sig w:usb0="800000EF" w:usb1="5000204A"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AvenirNext LT Pro Light">
    <w:altName w:val="Calibri"/>
    <w:charset w:val="00"/>
    <w:family w:val="swiss"/>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E6A"/>
    <w:rsid w:val="00750E6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280DE0020E246E1912E90B4BD072AE9">
    <w:name w:val="7280DE0020E246E1912E90B4BD072AE9"/>
  </w:style>
  <w:style w:type="paragraph" w:customStyle="1" w:styleId="A5E05276B9714EBCAB7C75A77A8F153A">
    <w:name w:val="A5E05276B9714EBCAB7C75A77A8F153A"/>
  </w:style>
  <w:style w:type="paragraph" w:customStyle="1" w:styleId="187D10FE112B45B68B7E1FBBFC7C4279">
    <w:name w:val="187D10FE112B45B68B7E1FBBFC7C4279"/>
  </w:style>
  <w:style w:type="paragraph" w:customStyle="1" w:styleId="C5FDAEDD041A41A092E8F194B127B4CB">
    <w:name w:val="C5FDAEDD041A41A092E8F194B127B4CB"/>
  </w:style>
  <w:style w:type="paragraph" w:customStyle="1" w:styleId="A695C3BF742944EE9E0BB960C56ECF9E">
    <w:name w:val="A695C3BF742944EE9E0BB960C56ECF9E"/>
  </w:style>
  <w:style w:type="paragraph" w:customStyle="1" w:styleId="A8C127BD87A94D6AB19737390C2EDD4B">
    <w:name w:val="A8C127BD87A94D6AB19737390C2EDD4B"/>
  </w:style>
  <w:style w:type="paragraph" w:customStyle="1" w:styleId="48C9097796ED4B899B965DF73E55F1EC">
    <w:name w:val="48C9097796ED4B899B965DF73E55F1EC"/>
  </w:style>
  <w:style w:type="paragraph" w:customStyle="1" w:styleId="1B58AA1BC79D4A3A94007925A7E28285">
    <w:name w:val="1B58AA1BC79D4A3A94007925A7E28285"/>
  </w:style>
  <w:style w:type="paragraph" w:customStyle="1" w:styleId="126099B75610472E9F047CF3C4A7873C">
    <w:name w:val="126099B75610472E9F047CF3C4A7873C"/>
  </w:style>
  <w:style w:type="paragraph" w:customStyle="1" w:styleId="5916AC513C0846C2A71BD300AFD834B7">
    <w:name w:val="5916AC513C0846C2A71BD300AFD834B7"/>
  </w:style>
  <w:style w:type="paragraph" w:customStyle="1" w:styleId="1FE577A525AF403C81D96DC7568CD409">
    <w:name w:val="1FE577A525AF403C81D96DC7568CD409"/>
  </w:style>
  <w:style w:type="paragraph" w:customStyle="1" w:styleId="AD8FAE2D763E4DBDB4B22C63F2F0BF56">
    <w:name w:val="AD8FAE2D763E4DBDB4B22C63F2F0BF56"/>
  </w:style>
  <w:style w:type="paragraph" w:customStyle="1" w:styleId="CC37AB47BF3C4D59B268808B9A773988">
    <w:name w:val="CC37AB47BF3C4D59B268808B9A773988"/>
  </w:style>
  <w:style w:type="paragraph" w:customStyle="1" w:styleId="888D279AB61345DEA89EC50E8786D5FD">
    <w:name w:val="888D279AB61345DEA89EC50E8786D5FD"/>
  </w:style>
  <w:style w:type="paragraph" w:customStyle="1" w:styleId="ED6D1735AAA64394881F8FC43469F25F">
    <w:name w:val="ED6D1735AAA64394881F8FC43469F25F"/>
  </w:style>
  <w:style w:type="paragraph" w:customStyle="1" w:styleId="68E3364EAA1D4634A34F22F6F3C20D68">
    <w:name w:val="68E3364EAA1D4634A34F22F6F3C20D68"/>
  </w:style>
  <w:style w:type="paragraph" w:customStyle="1" w:styleId="3FC38A40DE1140F1BAF96F1DEDC7D2EB">
    <w:name w:val="3FC38A40DE1140F1BAF96F1DEDC7D2EB"/>
  </w:style>
  <w:style w:type="paragraph" w:customStyle="1" w:styleId="6672640F2ECD493AA8C9D50311C71A82">
    <w:name w:val="6672640F2ECD493AA8C9D50311C71A82"/>
  </w:style>
  <w:style w:type="paragraph" w:customStyle="1" w:styleId="6A6CBD3C07DC4CE498C8E15691C7AE07">
    <w:name w:val="6A6CBD3C07DC4CE498C8E15691C7AE07"/>
  </w:style>
  <w:style w:type="character" w:styleId="Tekstvantijdelijkeaanduiding">
    <w:name w:val="Placeholder Text"/>
    <w:basedOn w:val="Standaardalinea-lettertype"/>
    <w:uiPriority w:val="99"/>
    <w:semiHidden/>
    <w:rPr>
      <w:color w:val="808080"/>
    </w:rPr>
  </w:style>
  <w:style w:type="paragraph" w:customStyle="1" w:styleId="22CB5F8A0D144BEF9377CDD289D71D11">
    <w:name w:val="22CB5F8A0D144BEF9377CDD289D71D11"/>
  </w:style>
  <w:style w:type="paragraph" w:customStyle="1" w:styleId="9E8F94BD04054E57B9EC32A20CE3D11F">
    <w:name w:val="9E8F94BD04054E57B9EC32A20CE3D11F"/>
  </w:style>
  <w:style w:type="paragraph" w:customStyle="1" w:styleId="C822A69542154233B3CF015276DAD503">
    <w:name w:val="C822A69542154233B3CF015276DAD5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32">
      <a:majorFont>
        <a:latin typeface="Franklin Gothic Demi"/>
        <a:ea typeface=""/>
        <a:cs typeface=""/>
      </a:majorFont>
      <a:minorFont>
        <a:latin typeface="Avenir Next LT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16142BFF-2D24-4EF6-8C08-C7A4B91E51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AA2A64-7A8F-44D6-85C4-45040C3D3E36}">
  <ds:schemaRefs>
    <ds:schemaRef ds:uri="http://schemas.microsoft.com/sharepoint/v3/contenttype/forms"/>
  </ds:schemaRefs>
</ds:datastoreItem>
</file>

<file path=customXml/itemProps3.xml><?xml version="1.0" encoding="utf-8"?>
<ds:datastoreItem xmlns:ds="http://schemas.openxmlformats.org/officeDocument/2006/customXml" ds:itemID="{2CDF4137-0BDD-430F-8206-D84C41F1ED56}">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Nieuwsbrief voor makelaars</Template>
  <TotalTime>0</TotalTime>
  <Pages>3</Pages>
  <Words>811</Words>
  <Characters>4466</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2021-04-05T14:41:00Z</dcterms:created>
  <dcterms:modified xsi:type="dcterms:W3CDTF">2021-04-05T16:44:00Z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